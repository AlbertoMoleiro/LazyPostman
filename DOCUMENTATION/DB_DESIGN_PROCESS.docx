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7CC8" w14:textId="77777777" w:rsidR="00D1481A" w:rsidRDefault="00D1481A" w:rsidP="00D1481A">
      <w:r>
        <w:rPr>
          <w:noProof/>
          <w:lang w:bidi="es-ES"/>
        </w:rPr>
        <w:drawing>
          <wp:anchor distT="0" distB="0" distL="114300" distR="114300" simplePos="0" relativeHeight="251659264" behindDoc="1" locked="0" layoutInCell="1" allowOverlap="1" wp14:anchorId="502992CB" wp14:editId="65F156ED">
            <wp:simplePos x="0" y="0"/>
            <wp:positionH relativeFrom="page">
              <wp:posOffset>-13648</wp:posOffset>
            </wp:positionH>
            <wp:positionV relativeFrom="page">
              <wp:posOffset>13648</wp:posOffset>
            </wp:positionV>
            <wp:extent cx="7566660" cy="10658901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365" cy="1068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1102"/>
        <w:tblW w:w="102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7"/>
      </w:tblGrid>
      <w:tr w:rsidR="00D1481A" w14:paraId="7D31DB78" w14:textId="77777777" w:rsidTr="0038684B">
        <w:trPr>
          <w:trHeight w:val="1881"/>
        </w:trPr>
        <w:tc>
          <w:tcPr>
            <w:tcW w:w="10297" w:type="dxa"/>
          </w:tcPr>
          <w:p w14:paraId="60E1DE45" w14:textId="77777777" w:rsidR="00D1481A" w:rsidRDefault="00D1481A" w:rsidP="0038684B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A0B27D" wp14:editId="0DEC50F0">
                      <wp:extent cx="5663821" cy="2661313"/>
                      <wp:effectExtent l="0" t="0" r="0" b="571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3821" cy="26613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3E9AB5" w14:textId="77777777" w:rsidR="00D1481A" w:rsidRDefault="00D1481A" w:rsidP="00D1481A">
                                  <w:pPr>
                                    <w:pStyle w:val="Ttulo"/>
                                    <w:rPr>
                                      <w:rFonts w:cs="Open Sans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cs="Open Sans"/>
                                      <w:lang w:bidi="es-ES"/>
                                    </w:rPr>
                                    <w:t>pROCESO</w:t>
                                  </w:r>
                                </w:p>
                                <w:p w14:paraId="1DC1C60E" w14:textId="77777777" w:rsidR="00D1481A" w:rsidRDefault="00D1481A" w:rsidP="00D1481A">
                                  <w:pPr>
                                    <w:pStyle w:val="Ttulo"/>
                                    <w:rPr>
                                      <w:rFonts w:cs="Open Sans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cs="Open Sans"/>
                                      <w:lang w:bidi="es-ES"/>
                                    </w:rPr>
                                    <w:t xml:space="preserve">DISEño Base </w:t>
                                  </w:r>
                                </w:p>
                                <w:p w14:paraId="2DD7D8AF" w14:textId="77777777" w:rsidR="00D1481A" w:rsidRPr="004B7E44" w:rsidRDefault="00D1481A" w:rsidP="00D1481A">
                                  <w:pPr>
                                    <w:pStyle w:val="Ttulo"/>
                                  </w:pPr>
                                  <w:r>
                                    <w:rPr>
                                      <w:rFonts w:cs="Open Sans"/>
                                      <w:lang w:bidi="es-ES"/>
                                    </w:rPr>
                                    <w:t>de Datos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6A0B2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45.95pt;height:2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" filled="f" stroked="f" strokeweight=".5pt">
                      <v:textbox>
                        <w:txbxContent>
                          <w:p w14:paraId="153E9AB5" w14:textId="77777777" w:rsidR="00D1481A" w:rsidRDefault="00D1481A" w:rsidP="00D1481A">
                            <w:pPr>
                              <w:pStyle w:val="Ttulo"/>
                              <w:rPr>
                                <w:rFonts w:cs="Open Sans"/>
                                <w:lang w:bidi="es-ES"/>
                              </w:rPr>
                            </w:pPr>
                            <w:r>
                              <w:rPr>
                                <w:rFonts w:cs="Open Sans"/>
                                <w:lang w:bidi="es-ES"/>
                              </w:rPr>
                              <w:t>pROCESO</w:t>
                            </w:r>
                          </w:p>
                          <w:p w14:paraId="1DC1C60E" w14:textId="77777777" w:rsidR="00D1481A" w:rsidRDefault="00D1481A" w:rsidP="00D1481A">
                            <w:pPr>
                              <w:pStyle w:val="Ttulo"/>
                              <w:rPr>
                                <w:rFonts w:cs="Open Sans"/>
                                <w:lang w:bidi="es-ES"/>
                              </w:rPr>
                            </w:pPr>
                            <w:r>
                              <w:rPr>
                                <w:rFonts w:cs="Open Sans"/>
                                <w:lang w:bidi="es-ES"/>
                              </w:rPr>
                              <w:t xml:space="preserve">DISEño Base </w:t>
                            </w:r>
                          </w:p>
                          <w:p w14:paraId="2DD7D8AF" w14:textId="77777777" w:rsidR="00D1481A" w:rsidRPr="004B7E44" w:rsidRDefault="00D1481A" w:rsidP="00D1481A">
                            <w:pPr>
                              <w:pStyle w:val="Ttulo"/>
                            </w:pPr>
                            <w:r>
                              <w:rPr>
                                <w:rFonts w:cs="Open Sans"/>
                                <w:lang w:bidi="es-ES"/>
                              </w:rPr>
                              <w:t>de Datos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418E032" w14:textId="77777777" w:rsidR="00D1481A" w:rsidRDefault="00D1481A" w:rsidP="0038684B"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DE9AD7A" wp14:editId="48B0F43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253365</wp:posOffset>
                      </wp:positionV>
                      <wp:extent cx="4972050" cy="8286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A083FF" w14:textId="77777777" w:rsidR="00D1481A" w:rsidRPr="00DA6C54" w:rsidRDefault="00D1481A" w:rsidP="00D1481A">
                                  <w:pPr>
                                    <w:pStyle w:val="Subttulo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DA6C54">
                                    <w:rPr>
                                      <w:rFonts w:asciiTheme="majorHAnsi" w:hAnsiTheme="majorHAnsi"/>
                                    </w:rPr>
                                    <w:t>PROYECTO FINAL</w:t>
                                  </w:r>
                                  <w:r>
                                    <w:rPr>
                                      <w:rFonts w:asciiTheme="majorHAnsi" w:hAnsiTheme="majorHAnsi"/>
                                    </w:rPr>
                                    <w:t xml:space="preserve"> CICLO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9AD7A" id="Cuadro de texto 2" o:spid="_x0000_s1027" type="#_x0000_t202" style="position:absolute;margin-left:.2pt;margin-top:19.95pt;width:391.5pt;height: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" filled="f" stroked="f">
                      <v:textbox>
                        <w:txbxContent>
                          <w:p w14:paraId="4CA083FF" w14:textId="77777777" w:rsidR="00D1481A" w:rsidRPr="00DA6C54" w:rsidRDefault="00D1481A" w:rsidP="00D1481A">
                            <w:pPr>
                              <w:pStyle w:val="Subttulo"/>
                              <w:rPr>
                                <w:rFonts w:asciiTheme="majorHAnsi" w:hAnsiTheme="majorHAnsi"/>
                              </w:rPr>
                            </w:pPr>
                            <w:r w:rsidRPr="00DA6C54">
                              <w:rPr>
                                <w:rFonts w:asciiTheme="majorHAnsi" w:hAnsiTheme="majorHAnsi"/>
                              </w:rPr>
                              <w:t>PROYECTO FINAL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CICLO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794D198" wp14:editId="33398D3C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AA0E55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595DC3EA" w14:textId="77777777" w:rsidR="00D1481A" w:rsidRDefault="00D1481A" w:rsidP="0038684B"/>
        </w:tc>
      </w:tr>
      <w:tr w:rsidR="00D1481A" w14:paraId="0165B243" w14:textId="77777777" w:rsidTr="0038684B">
        <w:trPr>
          <w:trHeight w:val="2836"/>
        </w:trPr>
        <w:tc>
          <w:tcPr>
            <w:tcW w:w="10297" w:type="dxa"/>
            <w:vAlign w:val="bottom"/>
          </w:tcPr>
          <w:p w14:paraId="7CBD8745" w14:textId="77777777" w:rsidR="00D1481A" w:rsidRDefault="00D1481A" w:rsidP="0038684B">
            <w:pPr>
              <w:spacing w:line="240" w:lineRule="auto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1EC088B" wp14:editId="17109CDB">
                      <wp:extent cx="4303505" cy="571527"/>
                      <wp:effectExtent l="0" t="0" r="0" b="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3505" cy="5715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F49FFC" w14:textId="77777777" w:rsidR="00D1481A" w:rsidRDefault="00D1481A" w:rsidP="00D1481A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</w:rPr>
                                  </w:pPr>
                                  <w:bookmarkStart w:id="0" w:name="_Toc126140897"/>
                                  <w:bookmarkStart w:id="1" w:name="_Toc126140988"/>
                                  <w:bookmarkStart w:id="2" w:name="_Toc126141005"/>
                                  <w:bookmarkStart w:id="3" w:name="_Toc126141034"/>
                                  <w:bookmarkStart w:id="4" w:name="_Toc126141145"/>
                                  <w:bookmarkStart w:id="5" w:name="_Toc126141194"/>
                                  <w:bookmarkStart w:id="6" w:name="_Toc126660056"/>
                                  <w:r w:rsidRPr="00335869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</w:rPr>
                                    <w:t>ALBERTO MOLEIRO SÁNCHEZ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</w:p>
                                <w:p w14:paraId="63812052" w14:textId="77777777" w:rsidR="00D1481A" w:rsidRPr="00335869" w:rsidRDefault="00D1481A" w:rsidP="00D1481A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EC088B" id="Cuadro de texto 6" o:spid="_x0000_s1028" type="#_x0000_t202" style="width:338.8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" filled="f" stroked="f" strokeweight=".5pt">
                      <v:textbox>
                        <w:txbxContent>
                          <w:p w14:paraId="44F49FFC" w14:textId="77777777" w:rsidR="00D1481A" w:rsidRDefault="00D1481A" w:rsidP="00D1481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</w:rPr>
                            </w:pPr>
                            <w:bookmarkStart w:id="7" w:name="_Toc126140897"/>
                            <w:bookmarkStart w:id="8" w:name="_Toc126140988"/>
                            <w:bookmarkStart w:id="9" w:name="_Toc126141005"/>
                            <w:bookmarkStart w:id="10" w:name="_Toc126141034"/>
                            <w:bookmarkStart w:id="11" w:name="_Toc126141145"/>
                            <w:bookmarkStart w:id="12" w:name="_Toc126141194"/>
                            <w:bookmarkStart w:id="13" w:name="_Toc126660056"/>
                            <w:r w:rsidRPr="00335869">
                              <w:rPr>
                                <w:rFonts w:asciiTheme="majorHAnsi" w:hAnsiTheme="majorHAnsi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</w:rPr>
                              <w:t>ALBERTO MOLEIRO SÁNCHEZ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63812052" w14:textId="77777777" w:rsidR="00D1481A" w:rsidRPr="00335869" w:rsidRDefault="00D1481A" w:rsidP="00D1481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DFB6BDD" w14:textId="77777777" w:rsidR="00D1481A" w:rsidRDefault="00D1481A" w:rsidP="0038684B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35E47A9" wp14:editId="02F010E4">
                      <wp:extent cx="3530009" cy="868349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009" cy="8683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AA51EC" w14:textId="77777777" w:rsidR="00D1481A" w:rsidRPr="00033AE6" w:rsidRDefault="00D1481A" w:rsidP="00D1481A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033AE6">
                                    <w:rPr>
                                      <w:color w:val="FFFFFF" w:themeColor="background1"/>
                                      <w:lang w:bidi="es-ES"/>
                                    </w:rPr>
                                    <w:t>I.E.S LÁZARO CARDENAS</w:t>
                                  </w:r>
                                </w:p>
                                <w:p w14:paraId="5C15C098" w14:textId="77777777" w:rsidR="00D1481A" w:rsidRPr="00033AE6" w:rsidRDefault="00D1481A" w:rsidP="00D1481A">
                                  <w:pPr>
                                    <w:rPr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033AE6">
                                    <w:rPr>
                                      <w:color w:val="FFFFFF" w:themeColor="background1"/>
                                      <w:lang w:bidi="es-ES"/>
                                    </w:rPr>
                                    <w:t>CURSO 2022 / 2023 – 2º D.A.W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E47A9" id="Cuadro de texto 7" o:spid="_x0000_s1029" type="#_x0000_t202" style="width:277.95pt;height:6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" filled="f" stroked="f" strokeweight=".5pt">
                      <v:textbox>
                        <w:txbxContent>
                          <w:p w14:paraId="77AA51EC" w14:textId="77777777" w:rsidR="00D1481A" w:rsidRPr="00033AE6" w:rsidRDefault="00D1481A" w:rsidP="00D1481A">
                            <w:pPr>
                              <w:spacing w:line="240" w:lineRule="auto"/>
                              <w:rPr>
                                <w:color w:val="FFFFFF" w:themeColor="background1"/>
                                <w:lang w:bidi="es-ES"/>
                              </w:rPr>
                            </w:pPr>
                            <w:r w:rsidRPr="00033AE6">
                              <w:rPr>
                                <w:color w:val="FFFFFF" w:themeColor="background1"/>
                                <w:lang w:bidi="es-ES"/>
                              </w:rPr>
                              <w:t>I.E.S LÁZARO CARDENAS</w:t>
                            </w:r>
                          </w:p>
                          <w:p w14:paraId="5C15C098" w14:textId="77777777" w:rsidR="00D1481A" w:rsidRPr="00033AE6" w:rsidRDefault="00D1481A" w:rsidP="00D1481A">
                            <w:pPr>
                              <w:rPr>
                                <w:color w:val="FFFFFF" w:themeColor="background1"/>
                                <w:lang w:bidi="es-ES"/>
                              </w:rPr>
                            </w:pPr>
                            <w:r w:rsidRPr="00033AE6">
                              <w:rPr>
                                <w:color w:val="FFFFFF" w:themeColor="background1"/>
                                <w:lang w:bidi="es-ES"/>
                              </w:rPr>
                              <w:t>CURSO 2022 / 2023 – 2º D.A.W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57477ED" w14:textId="77777777" w:rsidR="00D1481A" w:rsidRDefault="00D1481A" w:rsidP="00D1481A">
      <w:pPr>
        <w:spacing w:after="2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C49CEC" wp14:editId="67C4D603">
                <wp:simplePos x="0" y="0"/>
                <wp:positionH relativeFrom="page">
                  <wp:posOffset>0</wp:posOffset>
                </wp:positionH>
                <wp:positionV relativeFrom="page">
                  <wp:posOffset>1924334</wp:posOffset>
                </wp:positionV>
                <wp:extent cx="6673755" cy="6073254"/>
                <wp:effectExtent l="0" t="0" r="0" b="381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755" cy="60732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0B87D" id="Rectángulo 2" o:spid="_x0000_s1026" alt="rectángulo de color" style="position:absolute;margin-left:0;margin-top:151.5pt;width:525.5pt;height:478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" fillcolor="#a4063e [3204]" stroked="f" strokeweight="2pt">
                <v:fill opacity="56283f"/>
                <w10:wrap anchorx="page" anchory="page"/>
              </v:rect>
            </w:pict>
          </mc:Fallback>
        </mc:AlternateContent>
      </w:r>
      <w:r>
        <w:rPr>
          <w:lang w:bidi="es-ES"/>
        </w:rPr>
        <w:br w:type="page"/>
      </w:r>
    </w:p>
    <w:p w14:paraId="1013129B" w14:textId="3C513B3F" w:rsidR="00003E73" w:rsidRDefault="008B2ACE" w:rsidP="00D26A35">
      <w:pPr>
        <w:pStyle w:val="Ttulo2"/>
      </w:pPr>
      <w:bookmarkStart w:id="14" w:name="_Toc133918479"/>
      <w:r>
        <w:lastRenderedPageBreak/>
        <w:t>Índice</w:t>
      </w:r>
      <w:bookmarkEnd w:id="14"/>
    </w:p>
    <w:p w14:paraId="4B18EED5" w14:textId="5D105A02" w:rsidR="00D1481A" w:rsidRDefault="00C34AE7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"1-8" \h \z \u </w:instrText>
      </w:r>
      <w:r>
        <w:rPr>
          <w:b w:val="0"/>
        </w:rPr>
        <w:fldChar w:fldCharType="separate"/>
      </w:r>
      <w:hyperlink w:anchor="_Toc133918479" w:history="1">
        <w:r w:rsidR="00D1481A" w:rsidRPr="00643E08">
          <w:rPr>
            <w:rStyle w:val="Hipervnculo"/>
          </w:rPr>
          <w:t>Índice</w:t>
        </w:r>
        <w:r w:rsidR="00D1481A">
          <w:rPr>
            <w:webHidden/>
          </w:rPr>
          <w:tab/>
        </w:r>
        <w:r w:rsidR="00D1481A">
          <w:rPr>
            <w:webHidden/>
          </w:rPr>
          <w:fldChar w:fldCharType="begin"/>
        </w:r>
        <w:r w:rsidR="00D1481A">
          <w:rPr>
            <w:webHidden/>
          </w:rPr>
          <w:instrText xml:space="preserve"> PAGEREF _Toc133918479 \h </w:instrText>
        </w:r>
        <w:r w:rsidR="00D1481A">
          <w:rPr>
            <w:webHidden/>
          </w:rPr>
        </w:r>
        <w:r w:rsidR="00D1481A">
          <w:rPr>
            <w:webHidden/>
          </w:rPr>
          <w:fldChar w:fldCharType="separate"/>
        </w:r>
        <w:r w:rsidR="00D1481A">
          <w:rPr>
            <w:webHidden/>
          </w:rPr>
          <w:t>1</w:t>
        </w:r>
        <w:r w:rsidR="00D1481A">
          <w:rPr>
            <w:webHidden/>
          </w:rPr>
          <w:fldChar w:fldCharType="end"/>
        </w:r>
      </w:hyperlink>
    </w:p>
    <w:p w14:paraId="168F354D" w14:textId="4CC5B2D5" w:rsidR="00D1481A" w:rsidRDefault="00D1481A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3918480" w:history="1">
        <w:r w:rsidRPr="00643E08">
          <w:rPr>
            <w:rStyle w:val="Hipervnculo"/>
          </w:rPr>
          <w:t>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_Toc133918480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EFC8F3C" w14:textId="0B4C665A" w:rsidR="00D1481A" w:rsidRDefault="00D1481A">
      <w:pPr>
        <w:pStyle w:val="TD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81" w:history="1">
        <w:r w:rsidRPr="00643E08">
          <w:rPr>
            <w:rStyle w:val="Hipervnculo"/>
            <w:rFonts w:eastAsia="Times New Roman" w:cs="Times New Roman"/>
            <w:caps/>
            <w:noProof/>
            <w:spacing w:val="20"/>
            <w:kern w:val="28"/>
          </w:rPr>
          <w:t>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0FB67C" w14:textId="048BDCE2" w:rsidR="00D1481A" w:rsidRDefault="00D1481A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3918482" w:history="1">
        <w:r w:rsidRPr="00643E08">
          <w:rPr>
            <w:rStyle w:val="Hipervnculo"/>
            <w:rFonts w:eastAsia="Times New Roman" w:cs="Times New Roman"/>
          </w:rPr>
          <w:t>Análisis de requerimientos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_Toc133918482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7D863AE" w14:textId="6259964B" w:rsidR="00D1481A" w:rsidRDefault="00D1481A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3918483" w:history="1">
        <w:r w:rsidRPr="00643E08">
          <w:rPr>
            <w:rStyle w:val="Hipervnculo"/>
            <w:rFonts w:eastAsia="Times New Roman" w:cs="Times New Roman"/>
          </w:rPr>
          <w:t>Diseño conceptual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_Toc133918483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374B944" w14:textId="10956136" w:rsidR="00D1481A" w:rsidRDefault="00D1481A">
      <w:pPr>
        <w:pStyle w:val="TD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84" w:history="1">
        <w:r w:rsidRPr="00643E08">
          <w:rPr>
            <w:rStyle w:val="Hipervnculo"/>
            <w:rFonts w:eastAsia="Times New Roman" w:cs="Times New Roman"/>
            <w:caps/>
            <w:noProof/>
            <w:spacing w:val="20"/>
            <w:kern w:val="28"/>
          </w:rPr>
          <w:t>Diagrama Entidad/Relación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F4423E" w14:textId="5FCDD2E8" w:rsidR="00D1481A" w:rsidRDefault="00D1481A">
      <w:pPr>
        <w:pStyle w:val="TD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85" w:history="1">
        <w:r w:rsidRPr="00643E08">
          <w:rPr>
            <w:rStyle w:val="Hipervnculo"/>
            <w:rFonts w:eastAsia="Times New Roman" w:cs="Times New Roman"/>
            <w:caps/>
            <w:noProof/>
            <w:spacing w:val="20"/>
            <w:kern w:val="28"/>
          </w:rPr>
          <w:t>Elección de SGBD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9E0484" w14:textId="2B0B932F" w:rsidR="00D1481A" w:rsidRDefault="00D1481A">
      <w:pPr>
        <w:pStyle w:val="TDC2"/>
        <w:rPr>
          <w:rFonts w:asciiTheme="minorHAnsi" w:hAnsiTheme="minorHAnsi"/>
          <w:b w:val="0"/>
          <w:color w:val="auto"/>
          <w:kern w:val="2"/>
          <w:sz w:val="22"/>
          <w:lang w:eastAsia="es-ES"/>
          <w14:ligatures w14:val="standardContextual"/>
        </w:rPr>
      </w:pPr>
      <w:hyperlink w:anchor="_Toc133918486" w:history="1">
        <w:r w:rsidRPr="00643E08">
          <w:rPr>
            <w:rStyle w:val="Hipervnculo"/>
            <w:rFonts w:eastAsia="Times New Roman" w:cs="Times New Roman"/>
          </w:rPr>
          <w:t>Diseño lógico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_Toc133918486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11FF413" w14:textId="6D9EEAE6" w:rsidR="00D1481A" w:rsidRDefault="00D1481A">
      <w:pPr>
        <w:pStyle w:val="TDC4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87" w:history="1">
        <w:r w:rsidRPr="00643E08">
          <w:rPr>
            <w:rStyle w:val="Hipervnculo"/>
            <w:rFonts w:eastAsia="Times New Roman" w:cs="Times New Roman"/>
            <w:caps/>
            <w:noProof/>
            <w:spacing w:val="20"/>
            <w:kern w:val="28"/>
          </w:rPr>
          <w:t>Descripción Tablas y Columnas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E3589D" w14:textId="1E555124" w:rsidR="00D1481A" w:rsidRDefault="00D1481A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88" w:history="1">
        <w:r w:rsidRPr="00643E08">
          <w:rPr>
            <w:rStyle w:val="Hipervnculo"/>
            <w:rFonts w:eastAsiaTheme="majorEastAsia" w:cstheme="majorBidi"/>
            <w:noProof/>
          </w:rPr>
          <w:t>Tabla Provincias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CB6577" w14:textId="444202DD" w:rsidR="00D1481A" w:rsidRDefault="00D1481A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89" w:history="1">
        <w:r w:rsidRPr="00643E08">
          <w:rPr>
            <w:rStyle w:val="Hipervnculo"/>
            <w:rFonts w:eastAsiaTheme="majorEastAsia" w:cstheme="majorBidi"/>
            <w:noProof/>
          </w:rPr>
          <w:t>Tabla Pueblos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004552" w14:textId="46058476" w:rsidR="00D1481A" w:rsidRDefault="00D1481A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90" w:history="1">
        <w:r w:rsidRPr="00643E08">
          <w:rPr>
            <w:rStyle w:val="Hipervnculo"/>
            <w:rFonts w:eastAsiaTheme="majorEastAsia" w:cstheme="majorBidi"/>
            <w:noProof/>
          </w:rPr>
          <w:t>Tabla Empresas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703261" w14:textId="1BA5D933" w:rsidR="00D1481A" w:rsidRDefault="00D1481A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91" w:history="1">
        <w:r w:rsidRPr="00643E08">
          <w:rPr>
            <w:rStyle w:val="Hipervnculo"/>
            <w:rFonts w:eastAsiaTheme="majorEastAsia" w:cstheme="majorBidi"/>
            <w:noProof/>
          </w:rPr>
          <w:t>Tabla Permisos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499A0B" w14:textId="4D56A0B9" w:rsidR="00D1481A" w:rsidRDefault="00D1481A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92" w:history="1">
        <w:r w:rsidRPr="00643E08">
          <w:rPr>
            <w:rStyle w:val="Hipervnculo"/>
            <w:rFonts w:eastAsiaTheme="majorEastAsia" w:cstheme="majorBidi"/>
            <w:noProof/>
          </w:rPr>
          <w:t>Tabla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A75390" w14:textId="5E2FC57A" w:rsidR="00D1481A" w:rsidRDefault="00D1481A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93" w:history="1">
        <w:r w:rsidRPr="00643E08">
          <w:rPr>
            <w:rStyle w:val="Hipervnculo"/>
            <w:rFonts w:eastAsiaTheme="majorEastAsia" w:cstheme="majorBidi"/>
            <w:noProof/>
          </w:rPr>
          <w:t>Tabla Roles_Permisos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3DA4A9" w14:textId="0067D8F7" w:rsidR="00D1481A" w:rsidRDefault="00D1481A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94" w:history="1">
        <w:r w:rsidRPr="00643E08">
          <w:rPr>
            <w:rStyle w:val="Hipervnculo"/>
            <w:rFonts w:eastAsiaTheme="majorEastAsia" w:cstheme="majorBidi"/>
            <w:noProof/>
          </w:rPr>
          <w:t>Tabla Rutas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E2D011" w14:textId="4E64B347" w:rsidR="00D1481A" w:rsidRDefault="00D1481A">
      <w:pPr>
        <w:pStyle w:val="TDC6"/>
        <w:tabs>
          <w:tab w:val="right" w:leader="dot" w:pos="8494"/>
        </w:tabs>
        <w:rPr>
          <w:rFonts w:asciiTheme="minorHAnsi" w:hAnsiTheme="minorHAnsi"/>
          <w:b w:val="0"/>
          <w:noProof/>
          <w:kern w:val="2"/>
          <w:sz w:val="22"/>
          <w:lang w:eastAsia="es-ES"/>
          <w14:ligatures w14:val="standardContextual"/>
        </w:rPr>
      </w:pPr>
      <w:hyperlink w:anchor="_Toc133918495" w:history="1">
        <w:r w:rsidRPr="00643E08">
          <w:rPr>
            <w:rStyle w:val="Hipervnculo"/>
            <w:rFonts w:eastAsiaTheme="majorEastAsia" w:cstheme="majorBidi"/>
            <w:noProof/>
          </w:rPr>
          <w:t>Tabla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_Toc133918495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2ADE87" w14:textId="4A5512DD" w:rsidR="00D1481A" w:rsidRPr="00D1481A" w:rsidRDefault="00C34AE7" w:rsidP="00D1481A">
      <w:pPr>
        <w:pStyle w:val="Ttulo2"/>
      </w:pPr>
      <w:r>
        <w:rPr>
          <w:noProof/>
          <w:color w:val="A4063E" w:themeColor="accent1"/>
          <w:sz w:val="28"/>
        </w:rPr>
        <w:lastRenderedPageBreak/>
        <w:fldChar w:fldCharType="end"/>
      </w:r>
      <w:bookmarkStart w:id="15" w:name="_Toc133916718"/>
      <w:r w:rsidR="00D1481A" w:rsidRPr="00D1481A">
        <w:t xml:space="preserve"> </w:t>
      </w:r>
      <w:bookmarkStart w:id="16" w:name="_Toc133918480"/>
      <w:r w:rsidR="00D1481A" w:rsidRPr="00D1481A">
        <w:t>Objetivo</w:t>
      </w:r>
      <w:bookmarkEnd w:id="15"/>
      <w:bookmarkEnd w:id="16"/>
    </w:p>
    <w:p w14:paraId="3AA7D1F6" w14:textId="77777777" w:rsidR="00D1481A" w:rsidRPr="00D1481A" w:rsidRDefault="00D1481A" w:rsidP="00D1481A">
      <w:pPr>
        <w:rPr>
          <w:rFonts w:cs="Arial"/>
          <w:szCs w:val="20"/>
        </w:rPr>
      </w:pPr>
      <w:r w:rsidRPr="00D1481A">
        <w:rPr>
          <w:rFonts w:cs="Arial"/>
          <w:szCs w:val="20"/>
        </w:rPr>
        <w:t xml:space="preserve">El objetivo de este documento es el de </w:t>
      </w:r>
      <w:r w:rsidRPr="00D1481A">
        <w:rPr>
          <w:rFonts w:cs="Arial"/>
          <w:b/>
          <w:bCs/>
          <w:szCs w:val="20"/>
        </w:rPr>
        <w:t>documentar el proceso de diseño</w:t>
      </w:r>
      <w:r w:rsidRPr="00D1481A">
        <w:rPr>
          <w:rFonts w:cs="Arial"/>
          <w:szCs w:val="20"/>
        </w:rPr>
        <w:t xml:space="preserve"> de una base de datos para una </w:t>
      </w:r>
      <w:r w:rsidRPr="00D1481A">
        <w:rPr>
          <w:rFonts w:cs="Arial"/>
          <w:b/>
          <w:bCs/>
          <w:szCs w:val="20"/>
        </w:rPr>
        <w:t>aplicación de gestión de usuarios, roles y asignación de rutas</w:t>
      </w:r>
      <w:r w:rsidRPr="00D1481A">
        <w:rPr>
          <w:rFonts w:cs="Arial"/>
          <w:szCs w:val="20"/>
        </w:rPr>
        <w:t xml:space="preserve"> optimizadas.</w:t>
      </w:r>
    </w:p>
    <w:p w14:paraId="532E99F1" w14:textId="77777777" w:rsidR="00D1481A" w:rsidRPr="00D1481A" w:rsidRDefault="00D1481A" w:rsidP="00D1481A"/>
    <w:p w14:paraId="3DD488A5" w14:textId="77777777" w:rsidR="00D1481A" w:rsidRPr="00D1481A" w:rsidRDefault="00D1481A" w:rsidP="00D1481A">
      <w:pPr>
        <w:keepNext/>
        <w:keepLines/>
        <w:spacing w:after="40" w:line="240" w:lineRule="auto"/>
        <w:outlineLvl w:val="3"/>
        <w:rPr>
          <w:rFonts w:eastAsia="Times New Roman" w:cs="Times New Roman"/>
          <w:b/>
          <w:caps/>
          <w:color w:val="161718" w:themeColor="text1"/>
          <w:spacing w:val="20"/>
          <w:kern w:val="28"/>
          <w:sz w:val="36"/>
        </w:rPr>
      </w:pPr>
      <w:bookmarkStart w:id="17" w:name="_Toc126660381"/>
      <w:bookmarkStart w:id="18" w:name="_Toc126660415"/>
      <w:bookmarkStart w:id="19" w:name="_Toc126660485"/>
      <w:bookmarkStart w:id="20" w:name="_Toc127354836"/>
      <w:bookmarkStart w:id="21" w:name="_Toc133916719"/>
      <w:bookmarkStart w:id="22" w:name="_Toc133918481"/>
      <w:r w:rsidRPr="00D1481A">
        <w:rPr>
          <w:rFonts w:eastAsia="Times New Roman" w:cs="Times New Roman"/>
          <w:b/>
          <w:caps/>
          <w:color w:val="161718" w:themeColor="text1"/>
          <w:spacing w:val="20"/>
          <w:kern w:val="28"/>
          <w:sz w:val="36"/>
        </w:rPr>
        <w:t>C</w:t>
      </w:r>
      <w:bookmarkEnd w:id="17"/>
      <w:bookmarkEnd w:id="18"/>
      <w:bookmarkEnd w:id="19"/>
      <w:bookmarkEnd w:id="20"/>
      <w:r w:rsidRPr="00D1481A">
        <w:rPr>
          <w:rFonts w:eastAsia="Times New Roman" w:cs="Times New Roman"/>
          <w:b/>
          <w:caps/>
          <w:color w:val="161718" w:themeColor="text1"/>
          <w:spacing w:val="20"/>
          <w:kern w:val="28"/>
          <w:sz w:val="36"/>
        </w:rPr>
        <w:t>ontenidos</w:t>
      </w:r>
      <w:bookmarkEnd w:id="21"/>
      <w:bookmarkEnd w:id="22"/>
    </w:p>
    <w:p w14:paraId="1D8AF078" w14:textId="77777777" w:rsidR="00D1481A" w:rsidRPr="00D1481A" w:rsidRDefault="00D1481A" w:rsidP="00D1481A">
      <w:r w:rsidRPr="00D1481A">
        <w:t>Este documento recoge toda la información que se ha generado en el proceso de desarrollo de la base de datos. A continuación, se listan los contenidos:</w:t>
      </w:r>
    </w:p>
    <w:p w14:paraId="7637ECDA" w14:textId="77777777" w:rsidR="00D1481A" w:rsidRPr="00D1481A" w:rsidRDefault="00D1481A" w:rsidP="00D1481A">
      <w:pPr>
        <w:numPr>
          <w:ilvl w:val="0"/>
          <w:numId w:val="73"/>
        </w:numPr>
        <w:contextualSpacing/>
        <w:rPr>
          <w:b/>
          <w:bCs/>
        </w:rPr>
      </w:pPr>
      <w:r w:rsidRPr="00D1481A">
        <w:rPr>
          <w:b/>
          <w:bCs/>
        </w:rPr>
        <w:t>Análisis de requerimientos</w:t>
      </w:r>
    </w:p>
    <w:p w14:paraId="5A866F6A" w14:textId="77777777" w:rsidR="00D1481A" w:rsidRPr="00D1481A" w:rsidRDefault="00D1481A" w:rsidP="00D1481A">
      <w:pPr>
        <w:numPr>
          <w:ilvl w:val="0"/>
          <w:numId w:val="73"/>
        </w:numPr>
        <w:contextualSpacing/>
        <w:rPr>
          <w:b/>
          <w:bCs/>
        </w:rPr>
      </w:pPr>
      <w:r w:rsidRPr="00D1481A">
        <w:rPr>
          <w:b/>
          <w:bCs/>
        </w:rPr>
        <w:t>Diseño conceptual</w:t>
      </w:r>
    </w:p>
    <w:p w14:paraId="726D1809" w14:textId="77777777" w:rsidR="00D1481A" w:rsidRPr="00D1481A" w:rsidRDefault="00D1481A" w:rsidP="00D1481A">
      <w:pPr>
        <w:numPr>
          <w:ilvl w:val="0"/>
          <w:numId w:val="73"/>
        </w:numPr>
        <w:contextualSpacing/>
        <w:rPr>
          <w:b/>
          <w:bCs/>
        </w:rPr>
      </w:pPr>
      <w:r w:rsidRPr="00D1481A">
        <w:rPr>
          <w:b/>
          <w:bCs/>
        </w:rPr>
        <w:t>Elección de SGBD</w:t>
      </w:r>
    </w:p>
    <w:p w14:paraId="5E400C00" w14:textId="77777777" w:rsidR="00D1481A" w:rsidRPr="00D1481A" w:rsidRDefault="00D1481A" w:rsidP="00D1481A">
      <w:pPr>
        <w:numPr>
          <w:ilvl w:val="0"/>
          <w:numId w:val="73"/>
        </w:numPr>
        <w:contextualSpacing/>
        <w:rPr>
          <w:b/>
          <w:bCs/>
        </w:rPr>
      </w:pPr>
      <w:r w:rsidRPr="00D1481A">
        <w:rPr>
          <w:b/>
          <w:bCs/>
        </w:rPr>
        <w:t>Diseño lógico</w:t>
      </w:r>
    </w:p>
    <w:p w14:paraId="5A194A38" w14:textId="77777777" w:rsidR="00D1481A" w:rsidRPr="00D1481A" w:rsidRDefault="00D1481A" w:rsidP="00D1481A">
      <w:pPr>
        <w:numPr>
          <w:ilvl w:val="0"/>
          <w:numId w:val="73"/>
        </w:numPr>
        <w:contextualSpacing/>
        <w:rPr>
          <w:b/>
          <w:bCs/>
        </w:rPr>
      </w:pPr>
      <w:r w:rsidRPr="00D1481A">
        <w:rPr>
          <w:b/>
          <w:bCs/>
        </w:rPr>
        <w:t>Diseño físico</w:t>
      </w:r>
    </w:p>
    <w:p w14:paraId="1741279A" w14:textId="77777777" w:rsidR="00D1481A" w:rsidRPr="00D1481A" w:rsidRDefault="00D1481A" w:rsidP="00D1481A"/>
    <w:p w14:paraId="39990FF2" w14:textId="77777777" w:rsidR="00D1481A" w:rsidRPr="00D1481A" w:rsidRDefault="00D1481A" w:rsidP="00D1481A">
      <w:pPr>
        <w:keepNext/>
        <w:spacing w:line="240" w:lineRule="auto"/>
        <w:outlineLvl w:val="1"/>
        <w:rPr>
          <w:rFonts w:eastAsia="Times New Roman" w:cs="Times New Roman"/>
          <w:b/>
          <w:sz w:val="52"/>
        </w:rPr>
      </w:pPr>
      <w:bookmarkStart w:id="23" w:name="_Toc133916720"/>
      <w:bookmarkStart w:id="24" w:name="_Toc133918482"/>
      <w:r w:rsidRPr="00D1481A">
        <w:rPr>
          <w:rFonts w:eastAsia="Times New Roman" w:cs="Times New Roman"/>
          <w:b/>
          <w:sz w:val="52"/>
        </w:rPr>
        <w:t>Análisis de requerimientos</w:t>
      </w:r>
      <w:bookmarkEnd w:id="23"/>
      <w:bookmarkEnd w:id="24"/>
    </w:p>
    <w:p w14:paraId="400577F4" w14:textId="77777777" w:rsidR="00D1481A" w:rsidRPr="00D1481A" w:rsidRDefault="00D1481A" w:rsidP="00D1481A">
      <w:r w:rsidRPr="00D1481A">
        <w:t>La base de datos debe almacenar y gestionar la información de las siguientes entidades:</w:t>
      </w:r>
    </w:p>
    <w:p w14:paraId="2CD79898" w14:textId="77777777" w:rsidR="00D1481A" w:rsidRPr="00D1481A" w:rsidRDefault="00D1481A" w:rsidP="00D1481A">
      <w:pPr>
        <w:numPr>
          <w:ilvl w:val="0"/>
          <w:numId w:val="74"/>
        </w:numPr>
        <w:contextualSpacing/>
        <w:rPr>
          <w:b/>
          <w:bCs/>
        </w:rPr>
      </w:pPr>
      <w:r w:rsidRPr="00D1481A">
        <w:rPr>
          <w:b/>
          <w:bCs/>
        </w:rPr>
        <w:t>Empresas</w:t>
      </w:r>
    </w:p>
    <w:p w14:paraId="6605C799" w14:textId="77777777" w:rsidR="00D1481A" w:rsidRPr="00D1481A" w:rsidRDefault="00D1481A" w:rsidP="00D1481A">
      <w:pPr>
        <w:numPr>
          <w:ilvl w:val="0"/>
          <w:numId w:val="74"/>
        </w:numPr>
        <w:contextualSpacing/>
        <w:rPr>
          <w:b/>
          <w:bCs/>
        </w:rPr>
      </w:pPr>
      <w:r w:rsidRPr="00D1481A">
        <w:rPr>
          <w:b/>
          <w:bCs/>
        </w:rPr>
        <w:t>Usuarios</w:t>
      </w:r>
    </w:p>
    <w:p w14:paraId="06C72442" w14:textId="77777777" w:rsidR="00D1481A" w:rsidRPr="00D1481A" w:rsidRDefault="00D1481A" w:rsidP="00D1481A">
      <w:pPr>
        <w:numPr>
          <w:ilvl w:val="0"/>
          <w:numId w:val="74"/>
        </w:numPr>
        <w:contextualSpacing/>
        <w:rPr>
          <w:b/>
          <w:bCs/>
        </w:rPr>
      </w:pPr>
      <w:r w:rsidRPr="00D1481A">
        <w:rPr>
          <w:b/>
          <w:bCs/>
        </w:rPr>
        <w:t>Roles y permisos de los usuarios</w:t>
      </w:r>
    </w:p>
    <w:p w14:paraId="20C6AC21" w14:textId="77777777" w:rsidR="00D1481A" w:rsidRPr="00D1481A" w:rsidRDefault="00D1481A" w:rsidP="00D1481A">
      <w:pPr>
        <w:numPr>
          <w:ilvl w:val="0"/>
          <w:numId w:val="74"/>
        </w:numPr>
        <w:contextualSpacing/>
        <w:rPr>
          <w:b/>
          <w:bCs/>
        </w:rPr>
      </w:pPr>
      <w:r w:rsidRPr="00D1481A">
        <w:rPr>
          <w:b/>
          <w:bCs/>
        </w:rPr>
        <w:t>Rutas de reparto</w:t>
      </w:r>
    </w:p>
    <w:p w14:paraId="00C631A7" w14:textId="77777777" w:rsidR="00D1481A" w:rsidRPr="00D1481A" w:rsidRDefault="00D1481A" w:rsidP="00D1481A">
      <w:r w:rsidRPr="00D1481A">
        <w:t>Además, la base de datos debe permitir las siguientes operaciones:</w:t>
      </w:r>
    </w:p>
    <w:p w14:paraId="4E6B87F8" w14:textId="77777777" w:rsidR="00D1481A" w:rsidRPr="00D1481A" w:rsidRDefault="00D1481A" w:rsidP="00D1481A">
      <w:pPr>
        <w:numPr>
          <w:ilvl w:val="0"/>
          <w:numId w:val="75"/>
        </w:numPr>
        <w:contextualSpacing/>
      </w:pPr>
      <w:r w:rsidRPr="00D1481A">
        <w:rPr>
          <w:b/>
          <w:bCs/>
        </w:rPr>
        <w:t>Registrar empresas</w:t>
      </w:r>
      <w:r w:rsidRPr="00D1481A">
        <w:t>.</w:t>
      </w:r>
    </w:p>
    <w:p w14:paraId="0E4C06B2" w14:textId="77777777" w:rsidR="00D1481A" w:rsidRPr="00D1481A" w:rsidRDefault="00D1481A" w:rsidP="00D1481A">
      <w:pPr>
        <w:numPr>
          <w:ilvl w:val="0"/>
          <w:numId w:val="75"/>
        </w:numPr>
        <w:contextualSpacing/>
      </w:pPr>
      <w:r w:rsidRPr="00D1481A">
        <w:rPr>
          <w:b/>
          <w:bCs/>
        </w:rPr>
        <w:t>Registrar usuarios y asignarles un rol y una empresa</w:t>
      </w:r>
      <w:r w:rsidRPr="00D1481A">
        <w:t>.</w:t>
      </w:r>
    </w:p>
    <w:p w14:paraId="15A99230" w14:textId="77777777" w:rsidR="00D1481A" w:rsidRPr="00D1481A" w:rsidRDefault="00D1481A" w:rsidP="00D1481A">
      <w:pPr>
        <w:numPr>
          <w:ilvl w:val="0"/>
          <w:numId w:val="75"/>
        </w:numPr>
        <w:contextualSpacing/>
      </w:pPr>
      <w:r w:rsidRPr="00D1481A">
        <w:rPr>
          <w:b/>
          <w:bCs/>
        </w:rPr>
        <w:t>Crear y gestionar roles con permisos específicos</w:t>
      </w:r>
      <w:r w:rsidRPr="00D1481A">
        <w:t>.</w:t>
      </w:r>
    </w:p>
    <w:p w14:paraId="255A05C5" w14:textId="77777777" w:rsidR="00D1481A" w:rsidRPr="00D1481A" w:rsidRDefault="00D1481A" w:rsidP="00D1481A">
      <w:pPr>
        <w:numPr>
          <w:ilvl w:val="0"/>
          <w:numId w:val="75"/>
        </w:numPr>
        <w:contextualSpacing/>
      </w:pPr>
      <w:r w:rsidRPr="00D1481A">
        <w:rPr>
          <w:b/>
          <w:bCs/>
        </w:rPr>
        <w:t>Crear y asignar rutas a usuarios</w:t>
      </w:r>
      <w:r w:rsidRPr="00D1481A">
        <w:t>.</w:t>
      </w:r>
    </w:p>
    <w:p w14:paraId="099C113D" w14:textId="77777777" w:rsidR="00D1481A" w:rsidRPr="00D1481A" w:rsidRDefault="00D1481A" w:rsidP="00D1481A"/>
    <w:p w14:paraId="434E0D41" w14:textId="77777777" w:rsidR="00D1481A" w:rsidRPr="00D1481A" w:rsidRDefault="00D1481A" w:rsidP="00D1481A">
      <w:pPr>
        <w:keepNext/>
        <w:spacing w:line="240" w:lineRule="auto"/>
        <w:outlineLvl w:val="1"/>
        <w:rPr>
          <w:rFonts w:eastAsia="Times New Roman" w:cs="Times New Roman"/>
          <w:b/>
          <w:sz w:val="52"/>
        </w:rPr>
      </w:pPr>
      <w:bookmarkStart w:id="25" w:name="_Toc133916721"/>
      <w:bookmarkStart w:id="26" w:name="_Toc133918483"/>
      <w:r w:rsidRPr="00D1481A">
        <w:rPr>
          <w:rFonts w:eastAsia="Times New Roman" w:cs="Times New Roman"/>
          <w:b/>
          <w:sz w:val="52"/>
        </w:rPr>
        <w:lastRenderedPageBreak/>
        <w:t>Diseño conceptual</w:t>
      </w:r>
      <w:bookmarkEnd w:id="25"/>
      <w:bookmarkEnd w:id="26"/>
    </w:p>
    <w:p w14:paraId="245F4404" w14:textId="77777777" w:rsidR="00D1481A" w:rsidRPr="00D1481A" w:rsidRDefault="00D1481A" w:rsidP="00D1481A">
      <w:r w:rsidRPr="00D1481A">
        <w:t>Se ha diseñado un modelo Entidad-Relación (ER) que representa las entidades, sus atributos y las relaciones entre ellas. Las entidades y sus relaciones se describen a continuación:</w:t>
      </w:r>
    </w:p>
    <w:p w14:paraId="75C11947" w14:textId="77777777" w:rsidR="00D1481A" w:rsidRPr="00D1481A" w:rsidRDefault="00D1481A" w:rsidP="00D1481A">
      <w:pPr>
        <w:numPr>
          <w:ilvl w:val="1"/>
          <w:numId w:val="84"/>
        </w:numPr>
        <w:contextualSpacing/>
      </w:pPr>
      <w:r w:rsidRPr="00D1481A">
        <w:rPr>
          <w:b/>
          <w:bCs/>
        </w:rPr>
        <w:t>Provincias</w:t>
      </w:r>
      <w:r w:rsidRPr="00D1481A">
        <w:t>: contiene información sobre las provincias.</w:t>
      </w:r>
    </w:p>
    <w:p w14:paraId="0BF3B21B" w14:textId="77777777" w:rsidR="00D1481A" w:rsidRPr="00D1481A" w:rsidRDefault="00D1481A" w:rsidP="00D1481A">
      <w:pPr>
        <w:numPr>
          <w:ilvl w:val="1"/>
          <w:numId w:val="84"/>
        </w:numPr>
        <w:contextualSpacing/>
      </w:pPr>
      <w:r w:rsidRPr="00D1481A">
        <w:rPr>
          <w:b/>
          <w:bCs/>
        </w:rPr>
        <w:t>Municipios</w:t>
      </w:r>
      <w:r w:rsidRPr="00D1481A">
        <w:t>: contiene información sobre los municipios y se relaciona con las provincias.</w:t>
      </w:r>
    </w:p>
    <w:p w14:paraId="1F046C49" w14:textId="77777777" w:rsidR="00D1481A" w:rsidRPr="00D1481A" w:rsidRDefault="00D1481A" w:rsidP="00D1481A">
      <w:pPr>
        <w:numPr>
          <w:ilvl w:val="1"/>
          <w:numId w:val="84"/>
        </w:numPr>
        <w:contextualSpacing/>
      </w:pPr>
      <w:r w:rsidRPr="00D1481A">
        <w:rPr>
          <w:b/>
          <w:bCs/>
        </w:rPr>
        <w:t>Empresas</w:t>
      </w:r>
      <w:r w:rsidRPr="00D1481A">
        <w:t>: contiene información sobre las empresas y se relaciona con los municipios.</w:t>
      </w:r>
    </w:p>
    <w:p w14:paraId="07BAE206" w14:textId="77777777" w:rsidR="00D1481A" w:rsidRPr="00D1481A" w:rsidRDefault="00D1481A" w:rsidP="00D1481A">
      <w:pPr>
        <w:numPr>
          <w:ilvl w:val="1"/>
          <w:numId w:val="84"/>
        </w:numPr>
        <w:contextualSpacing/>
      </w:pPr>
      <w:r w:rsidRPr="00D1481A">
        <w:rPr>
          <w:b/>
          <w:bCs/>
        </w:rPr>
        <w:t>Usuarios</w:t>
      </w:r>
      <w:r w:rsidRPr="00D1481A">
        <w:t>: contiene información sobre los usuarios y se relaciona con las empresas y los roles.</w:t>
      </w:r>
    </w:p>
    <w:p w14:paraId="277DA7D2" w14:textId="77777777" w:rsidR="00D1481A" w:rsidRPr="00D1481A" w:rsidRDefault="00D1481A" w:rsidP="00D1481A">
      <w:pPr>
        <w:numPr>
          <w:ilvl w:val="1"/>
          <w:numId w:val="84"/>
        </w:numPr>
        <w:contextualSpacing/>
      </w:pPr>
      <w:r w:rsidRPr="00D1481A">
        <w:rPr>
          <w:b/>
          <w:bCs/>
        </w:rPr>
        <w:t>Roles</w:t>
      </w:r>
      <w:r w:rsidRPr="00D1481A">
        <w:t xml:space="preserve">: contiene información sobre los roles y se relaciona con los permisos a través de la tabla intermedia </w:t>
      </w:r>
      <w:proofErr w:type="spellStart"/>
      <w:r w:rsidRPr="00D1481A">
        <w:t>Roles_Permisos</w:t>
      </w:r>
      <w:proofErr w:type="spellEnd"/>
      <w:r w:rsidRPr="00D1481A">
        <w:t>.</w:t>
      </w:r>
    </w:p>
    <w:p w14:paraId="1A9BDA24" w14:textId="77777777" w:rsidR="00D1481A" w:rsidRPr="00D1481A" w:rsidRDefault="00D1481A" w:rsidP="00D1481A">
      <w:pPr>
        <w:numPr>
          <w:ilvl w:val="1"/>
          <w:numId w:val="84"/>
        </w:numPr>
        <w:contextualSpacing/>
      </w:pPr>
      <w:r w:rsidRPr="00D1481A">
        <w:rPr>
          <w:b/>
          <w:bCs/>
        </w:rPr>
        <w:t>Permisos</w:t>
      </w:r>
      <w:r w:rsidRPr="00D1481A">
        <w:t>: contiene información sobre los permisos.</w:t>
      </w:r>
    </w:p>
    <w:p w14:paraId="1F922F42" w14:textId="77777777" w:rsidR="00285677" w:rsidRDefault="00D1481A" w:rsidP="00285677">
      <w:pPr>
        <w:numPr>
          <w:ilvl w:val="1"/>
          <w:numId w:val="84"/>
        </w:numPr>
        <w:contextualSpacing/>
      </w:pPr>
      <w:r w:rsidRPr="00D1481A">
        <w:rPr>
          <w:b/>
          <w:bCs/>
        </w:rPr>
        <w:t>Rutas</w:t>
      </w:r>
      <w:r w:rsidRPr="00D1481A">
        <w:t xml:space="preserve">: contiene información sobre las rutas y se relaciona con los usuarios a través de la tabla intermedia </w:t>
      </w:r>
      <w:proofErr w:type="spellStart"/>
      <w:r w:rsidRPr="00D1481A">
        <w:t>Usuarios_Rutas</w:t>
      </w:r>
      <w:proofErr w:type="spellEnd"/>
      <w:r w:rsidRPr="00D1481A">
        <w:t>.</w:t>
      </w:r>
      <w:bookmarkStart w:id="27" w:name="_Toc133916722"/>
      <w:bookmarkStart w:id="28" w:name="_Toc133918484"/>
    </w:p>
    <w:p w14:paraId="0BF32B1D" w14:textId="77777777" w:rsidR="00285677" w:rsidRDefault="00285677" w:rsidP="00285677">
      <w:pPr>
        <w:contextualSpacing/>
      </w:pPr>
    </w:p>
    <w:p w14:paraId="6ABFB51A" w14:textId="19447B9E" w:rsidR="00D1481A" w:rsidRPr="00D1481A" w:rsidRDefault="00D1481A" w:rsidP="00285677">
      <w:pPr>
        <w:pStyle w:val="Ttulo4"/>
        <w:rPr>
          <w:rFonts w:eastAsiaTheme="minorEastAsia" w:cstheme="minorBidi"/>
          <w:color w:val="auto"/>
          <w:spacing w:val="0"/>
          <w:kern w:val="0"/>
          <w:sz w:val="24"/>
        </w:rPr>
      </w:pPr>
      <w:r w:rsidRPr="00D1481A">
        <w:lastRenderedPageBreak/>
        <w:t>Diagrama Entidad/Relación</w:t>
      </w:r>
      <w:bookmarkEnd w:id="27"/>
      <w:bookmarkEnd w:id="28"/>
    </w:p>
    <w:p w14:paraId="5793A945" w14:textId="77777777" w:rsidR="00D1481A" w:rsidRPr="00D1481A" w:rsidRDefault="00D1481A" w:rsidP="00D1481A">
      <w:r w:rsidRPr="00D1481A">
        <w:rPr>
          <w:noProof/>
        </w:rPr>
        <w:drawing>
          <wp:inline distT="0" distB="0" distL="0" distR="0" wp14:anchorId="12EA83FE" wp14:editId="74176593">
            <wp:extent cx="5450774" cy="4394933"/>
            <wp:effectExtent l="0" t="0" r="0" b="5715"/>
            <wp:docPr id="809488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88354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39" cy="440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9B73" w14:textId="77777777" w:rsidR="00D1481A" w:rsidRPr="00D1481A" w:rsidRDefault="00D1481A" w:rsidP="00D1481A"/>
    <w:p w14:paraId="42456D62" w14:textId="77777777" w:rsidR="00D1481A" w:rsidRPr="00D1481A" w:rsidRDefault="00D1481A" w:rsidP="00D1481A">
      <w:pPr>
        <w:keepNext/>
        <w:keepLines/>
        <w:spacing w:after="40" w:line="240" w:lineRule="auto"/>
        <w:outlineLvl w:val="3"/>
        <w:rPr>
          <w:rFonts w:eastAsia="Times New Roman" w:cs="Times New Roman"/>
          <w:b/>
          <w:caps/>
          <w:color w:val="161718" w:themeColor="text1"/>
          <w:spacing w:val="20"/>
          <w:kern w:val="28"/>
          <w:sz w:val="36"/>
        </w:rPr>
      </w:pPr>
      <w:bookmarkStart w:id="29" w:name="_Toc133916723"/>
      <w:bookmarkStart w:id="30" w:name="_Toc133918485"/>
      <w:r w:rsidRPr="00D1481A">
        <w:rPr>
          <w:rFonts w:eastAsia="Times New Roman" w:cs="Times New Roman"/>
          <w:b/>
          <w:caps/>
          <w:color w:val="161718" w:themeColor="text1"/>
          <w:spacing w:val="20"/>
          <w:kern w:val="28"/>
          <w:sz w:val="36"/>
        </w:rPr>
        <w:t>Elección de SGBD</w:t>
      </w:r>
      <w:bookmarkEnd w:id="29"/>
      <w:bookmarkEnd w:id="30"/>
    </w:p>
    <w:p w14:paraId="4E3FA92C" w14:textId="77777777" w:rsidR="000C7824" w:rsidRDefault="00D1481A" w:rsidP="000C7824">
      <w:r w:rsidRPr="00D1481A">
        <w:t xml:space="preserve">Se ha elegido </w:t>
      </w:r>
      <w:r w:rsidR="000C7824">
        <w:t>PostgreSQL</w:t>
      </w:r>
      <w:r w:rsidRPr="00D1481A">
        <w:t xml:space="preserve"> como Sistema de Gestión de Base de Datos (SGBD) para implementar la base de datos. </w:t>
      </w:r>
      <w:bookmarkStart w:id="31" w:name="_Toc133916724"/>
      <w:bookmarkStart w:id="32" w:name="_Toc133918486"/>
      <w:r w:rsidR="000C7824" w:rsidRPr="000C7824">
        <w:t>Es compatible con los estándares SQL, ofrece funciones avanzadas y mecanismos de seguridad sólidos. Su escalabilidad y personalización lo convierten en una opción confiable para aplicaciones empresariales y proyectos de todos los tamaños.</w:t>
      </w:r>
    </w:p>
    <w:p w14:paraId="00BE4A45" w14:textId="3E5B43AA" w:rsidR="00285677" w:rsidRPr="00D1481A" w:rsidRDefault="000C7824" w:rsidP="000C7824">
      <w:pPr>
        <w:rPr>
          <w:rFonts w:eastAsia="Times New Roman" w:cs="Times New Roman"/>
          <w:b/>
          <w:sz w:val="52"/>
        </w:rPr>
      </w:pPr>
      <w:r w:rsidRPr="000C7824">
        <w:t xml:space="preserve"> </w:t>
      </w:r>
      <w:r w:rsidR="00285677" w:rsidRPr="00D1481A">
        <w:rPr>
          <w:rFonts w:eastAsia="Times New Roman" w:cs="Times New Roman"/>
          <w:b/>
          <w:sz w:val="52"/>
        </w:rPr>
        <w:t>Diseño lógico</w:t>
      </w:r>
      <w:bookmarkEnd w:id="31"/>
      <w:bookmarkEnd w:id="32"/>
    </w:p>
    <w:p w14:paraId="2C19E71C" w14:textId="423871A8" w:rsidR="00D1481A" w:rsidRPr="00D1481A" w:rsidRDefault="00285677" w:rsidP="00D1481A">
      <w:r w:rsidRPr="00D1481A">
        <w:t>El diseño lógico consiste en la implementación de las tablas y relaciones del modelo Entidad-Relación en el SGBD elegido. Se han creado las siguientes tablas en MySQL: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656"/>
        <w:gridCol w:w="2159"/>
        <w:gridCol w:w="1590"/>
        <w:gridCol w:w="2089"/>
      </w:tblGrid>
      <w:tr w:rsidR="00285677" w:rsidRPr="00D1481A" w14:paraId="6977BF21" w14:textId="77777777" w:rsidTr="0028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78C3E806" w14:textId="77777777" w:rsidR="00D1481A" w:rsidRPr="00D1481A" w:rsidRDefault="00D1481A" w:rsidP="00D1481A">
            <w:pPr>
              <w:spacing w:line="276" w:lineRule="auto"/>
              <w:jc w:val="center"/>
              <w:rPr>
                <w:color w:val="auto"/>
              </w:rPr>
            </w:pPr>
            <w:r w:rsidRPr="00D1481A">
              <w:rPr>
                <w:color w:val="auto"/>
              </w:rPr>
              <w:lastRenderedPageBreak/>
              <w:t>Tablas</w:t>
            </w:r>
          </w:p>
        </w:tc>
        <w:tc>
          <w:tcPr>
            <w:tcW w:w="2159" w:type="dxa"/>
            <w:vAlign w:val="center"/>
          </w:tcPr>
          <w:p w14:paraId="0EA919A1" w14:textId="77777777" w:rsidR="00D1481A" w:rsidRPr="00D1481A" w:rsidRDefault="00D1481A" w:rsidP="00D1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481A">
              <w:rPr>
                <w:color w:val="auto"/>
              </w:rPr>
              <w:t>Columnas</w:t>
            </w:r>
          </w:p>
        </w:tc>
        <w:tc>
          <w:tcPr>
            <w:tcW w:w="1590" w:type="dxa"/>
            <w:vAlign w:val="center"/>
          </w:tcPr>
          <w:p w14:paraId="0848FB40" w14:textId="77777777" w:rsidR="00D1481A" w:rsidRPr="00D1481A" w:rsidRDefault="00D1481A" w:rsidP="00D1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481A">
              <w:rPr>
                <w:color w:val="auto"/>
              </w:rPr>
              <w:t>Claves Primarias</w:t>
            </w:r>
          </w:p>
        </w:tc>
        <w:tc>
          <w:tcPr>
            <w:tcW w:w="2089" w:type="dxa"/>
            <w:vAlign w:val="center"/>
          </w:tcPr>
          <w:p w14:paraId="72DB7DD8" w14:textId="77777777" w:rsidR="00D1481A" w:rsidRPr="00D1481A" w:rsidRDefault="00D1481A" w:rsidP="00D148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481A">
              <w:rPr>
                <w:color w:val="auto"/>
              </w:rPr>
              <w:t>Claves Foráneas</w:t>
            </w:r>
          </w:p>
        </w:tc>
      </w:tr>
      <w:tr w:rsidR="00285677" w:rsidRPr="00D1481A" w14:paraId="23E12B47" w14:textId="7777777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31EC31FA" w14:textId="77777777" w:rsidR="00D1481A" w:rsidRPr="00D1481A" w:rsidRDefault="00D1481A" w:rsidP="00D1481A">
            <w:pPr>
              <w:spacing w:line="276" w:lineRule="auto"/>
              <w:jc w:val="center"/>
              <w:rPr>
                <w:sz w:val="22"/>
              </w:rPr>
            </w:pPr>
            <w:r w:rsidRPr="00D1481A">
              <w:rPr>
                <w:sz w:val="22"/>
              </w:rPr>
              <w:t>PROVINCES</w:t>
            </w:r>
          </w:p>
        </w:tc>
        <w:tc>
          <w:tcPr>
            <w:tcW w:w="2159" w:type="dxa"/>
            <w:vAlign w:val="center"/>
          </w:tcPr>
          <w:p w14:paraId="4D460741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name</w:t>
            </w:r>
            <w:proofErr w:type="spellEnd"/>
            <w:r w:rsidRPr="00D1481A">
              <w:rPr>
                <w:sz w:val="20"/>
                <w:szCs w:val="20"/>
              </w:rPr>
              <w:t>,</w:t>
            </w:r>
          </w:p>
        </w:tc>
        <w:tc>
          <w:tcPr>
            <w:tcW w:w="1590" w:type="dxa"/>
            <w:vAlign w:val="center"/>
          </w:tcPr>
          <w:p w14:paraId="129134BD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2089" w:type="dxa"/>
            <w:vAlign w:val="center"/>
          </w:tcPr>
          <w:p w14:paraId="67A0EE41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481A" w:rsidRPr="00D1481A" w14:paraId="026A9E2A" w14:textId="77777777" w:rsidTr="0028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1045F958" w14:textId="77777777" w:rsidR="00D1481A" w:rsidRPr="00D1481A" w:rsidRDefault="00D1481A" w:rsidP="00D1481A">
            <w:pPr>
              <w:spacing w:line="276" w:lineRule="auto"/>
              <w:jc w:val="center"/>
              <w:rPr>
                <w:sz w:val="22"/>
              </w:rPr>
            </w:pPr>
            <w:r w:rsidRPr="00D1481A">
              <w:rPr>
                <w:sz w:val="22"/>
              </w:rPr>
              <w:t>TOWNS</w:t>
            </w:r>
          </w:p>
        </w:tc>
        <w:tc>
          <w:tcPr>
            <w:tcW w:w="2159" w:type="dxa"/>
            <w:vAlign w:val="center"/>
          </w:tcPr>
          <w:p w14:paraId="677B616F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name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postal_code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Id_province</w:t>
            </w:r>
            <w:proofErr w:type="spellEnd"/>
            <w:r w:rsidRPr="00D1481A">
              <w:rPr>
                <w:sz w:val="20"/>
                <w:szCs w:val="20"/>
              </w:rPr>
              <w:t>,</w:t>
            </w:r>
          </w:p>
        </w:tc>
        <w:tc>
          <w:tcPr>
            <w:tcW w:w="1590" w:type="dxa"/>
            <w:vAlign w:val="center"/>
          </w:tcPr>
          <w:p w14:paraId="0355CF92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2089" w:type="dxa"/>
            <w:vAlign w:val="center"/>
          </w:tcPr>
          <w:p w14:paraId="0E08CB44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1481A">
              <w:rPr>
                <w:sz w:val="20"/>
                <w:szCs w:val="20"/>
              </w:rPr>
              <w:t>Id_province</w:t>
            </w:r>
            <w:proofErr w:type="spellEnd"/>
            <w:r w:rsidRPr="00D1481A">
              <w:rPr>
                <w:sz w:val="20"/>
                <w:szCs w:val="20"/>
              </w:rPr>
              <w:t xml:space="preserve"> </w:t>
            </w:r>
            <w:r w:rsidRPr="00D1481A">
              <w:rPr>
                <w:sz w:val="20"/>
                <w:szCs w:val="20"/>
              </w:rPr>
              <w:sym w:font="Wingdings" w:char="F0E8"/>
            </w:r>
            <w:r w:rsidRPr="00D1481A">
              <w:rPr>
                <w:sz w:val="20"/>
                <w:szCs w:val="20"/>
              </w:rPr>
              <w:t xml:space="preserve">  PROVINCES(id)</w:t>
            </w:r>
          </w:p>
        </w:tc>
      </w:tr>
      <w:tr w:rsidR="00285677" w:rsidRPr="00D1481A" w14:paraId="4CDC485E" w14:textId="7777777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4F42560C" w14:textId="77777777" w:rsidR="00D1481A" w:rsidRPr="00D1481A" w:rsidRDefault="00D1481A" w:rsidP="00D1481A">
            <w:pPr>
              <w:spacing w:line="276" w:lineRule="auto"/>
              <w:jc w:val="center"/>
              <w:rPr>
                <w:sz w:val="22"/>
              </w:rPr>
            </w:pPr>
            <w:r w:rsidRPr="00D1481A">
              <w:rPr>
                <w:sz w:val="22"/>
              </w:rPr>
              <w:t>COMPANIES</w:t>
            </w:r>
          </w:p>
        </w:tc>
        <w:tc>
          <w:tcPr>
            <w:tcW w:w="2159" w:type="dxa"/>
            <w:vAlign w:val="center"/>
          </w:tcPr>
          <w:p w14:paraId="3EEBEB52" w14:textId="3D029F06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cif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business_nam</w:t>
            </w:r>
            <w:r w:rsidR="00285677" w:rsidRPr="00285677">
              <w:rPr>
                <w:sz w:val="20"/>
                <w:szCs w:val="20"/>
              </w:rPr>
              <w:t>e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phone_number</w:t>
            </w:r>
            <w:proofErr w:type="spellEnd"/>
            <w:r w:rsidRPr="00D1481A">
              <w:rPr>
                <w:sz w:val="20"/>
                <w:szCs w:val="20"/>
              </w:rPr>
              <w:t xml:space="preserve">, email, </w:t>
            </w:r>
            <w:proofErr w:type="spellStart"/>
            <w:r w:rsidRPr="00D1481A">
              <w:rPr>
                <w:sz w:val="20"/>
                <w:szCs w:val="20"/>
              </w:rPr>
              <w:t>id_town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address</w:t>
            </w:r>
            <w:proofErr w:type="spellEnd"/>
            <w:r w:rsidRPr="00D1481A">
              <w:rPr>
                <w:sz w:val="20"/>
                <w:szCs w:val="20"/>
              </w:rPr>
              <w:t>.</w:t>
            </w:r>
          </w:p>
        </w:tc>
        <w:tc>
          <w:tcPr>
            <w:tcW w:w="1590" w:type="dxa"/>
            <w:vAlign w:val="center"/>
          </w:tcPr>
          <w:p w14:paraId="7BAF74EA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2089" w:type="dxa"/>
            <w:vAlign w:val="center"/>
          </w:tcPr>
          <w:p w14:paraId="152523D4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1481A">
              <w:rPr>
                <w:sz w:val="20"/>
                <w:szCs w:val="20"/>
              </w:rPr>
              <w:t>Id_town</w:t>
            </w:r>
            <w:proofErr w:type="spellEnd"/>
            <w:r w:rsidRPr="00D1481A">
              <w:rPr>
                <w:sz w:val="20"/>
                <w:szCs w:val="20"/>
              </w:rPr>
              <w:t xml:space="preserve"> </w:t>
            </w:r>
            <w:r w:rsidRPr="00D1481A">
              <w:rPr>
                <w:sz w:val="20"/>
                <w:szCs w:val="20"/>
              </w:rPr>
              <w:sym w:font="Wingdings" w:char="F0E8"/>
            </w:r>
            <w:r w:rsidRPr="00D1481A">
              <w:rPr>
                <w:sz w:val="20"/>
                <w:szCs w:val="20"/>
              </w:rPr>
              <w:t xml:space="preserve"> </w:t>
            </w:r>
            <w:proofErr w:type="gramStart"/>
            <w:r w:rsidRPr="00D1481A">
              <w:rPr>
                <w:sz w:val="20"/>
                <w:szCs w:val="20"/>
              </w:rPr>
              <w:t>TOWNS(</w:t>
            </w:r>
            <w:proofErr w:type="gramEnd"/>
            <w:r w:rsidRPr="00D1481A">
              <w:rPr>
                <w:sz w:val="20"/>
                <w:szCs w:val="20"/>
              </w:rPr>
              <w:t>id)</w:t>
            </w:r>
          </w:p>
        </w:tc>
      </w:tr>
      <w:tr w:rsidR="00D1481A" w:rsidRPr="00D1481A" w14:paraId="62573997" w14:textId="77777777" w:rsidTr="0028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39D11B83" w14:textId="77777777" w:rsidR="00D1481A" w:rsidRPr="00D1481A" w:rsidRDefault="00D1481A" w:rsidP="00D1481A">
            <w:pPr>
              <w:spacing w:line="276" w:lineRule="auto"/>
              <w:jc w:val="center"/>
              <w:rPr>
                <w:sz w:val="22"/>
              </w:rPr>
            </w:pPr>
            <w:r w:rsidRPr="00D1481A">
              <w:rPr>
                <w:sz w:val="22"/>
              </w:rPr>
              <w:t>PERMISSIONS</w:t>
            </w:r>
          </w:p>
        </w:tc>
        <w:tc>
          <w:tcPr>
            <w:tcW w:w="2159" w:type="dxa"/>
            <w:vAlign w:val="center"/>
          </w:tcPr>
          <w:p w14:paraId="26193081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name</w:t>
            </w:r>
            <w:proofErr w:type="spellEnd"/>
            <w:r w:rsidRPr="00D1481A">
              <w:rPr>
                <w:sz w:val="20"/>
                <w:szCs w:val="20"/>
              </w:rPr>
              <w:t>,</w:t>
            </w:r>
          </w:p>
        </w:tc>
        <w:tc>
          <w:tcPr>
            <w:tcW w:w="1590" w:type="dxa"/>
            <w:vAlign w:val="center"/>
          </w:tcPr>
          <w:p w14:paraId="2F669C62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2089" w:type="dxa"/>
            <w:vAlign w:val="center"/>
          </w:tcPr>
          <w:p w14:paraId="0E8A1513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85677" w:rsidRPr="00D1481A" w14:paraId="7F6ECD8D" w14:textId="7777777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47493ED4" w14:textId="77777777" w:rsidR="00D1481A" w:rsidRPr="00D1481A" w:rsidRDefault="00D1481A" w:rsidP="00D1481A">
            <w:pPr>
              <w:spacing w:line="276" w:lineRule="auto"/>
              <w:jc w:val="center"/>
              <w:rPr>
                <w:sz w:val="22"/>
              </w:rPr>
            </w:pPr>
            <w:r w:rsidRPr="00D1481A">
              <w:rPr>
                <w:sz w:val="22"/>
              </w:rPr>
              <w:t>ROLES</w:t>
            </w:r>
          </w:p>
        </w:tc>
        <w:tc>
          <w:tcPr>
            <w:tcW w:w="2159" w:type="dxa"/>
            <w:vAlign w:val="center"/>
          </w:tcPr>
          <w:p w14:paraId="5FFC3736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14:paraId="69DEF78B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2089" w:type="dxa"/>
            <w:vAlign w:val="center"/>
          </w:tcPr>
          <w:p w14:paraId="29CB830A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481A" w:rsidRPr="00D1481A" w14:paraId="10220C17" w14:textId="77777777" w:rsidTr="0028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58D09FE5" w14:textId="77777777" w:rsidR="00D1481A" w:rsidRPr="00D1481A" w:rsidRDefault="00D1481A" w:rsidP="00D1481A">
            <w:pPr>
              <w:spacing w:line="276" w:lineRule="auto"/>
              <w:jc w:val="center"/>
              <w:rPr>
                <w:sz w:val="22"/>
              </w:rPr>
            </w:pPr>
            <w:r w:rsidRPr="00D1481A">
              <w:rPr>
                <w:sz w:val="22"/>
              </w:rPr>
              <w:t>ROLES_PERMISSIONS</w:t>
            </w:r>
          </w:p>
        </w:tc>
        <w:tc>
          <w:tcPr>
            <w:tcW w:w="2159" w:type="dxa"/>
            <w:vAlign w:val="center"/>
          </w:tcPr>
          <w:p w14:paraId="5692EFD4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1481A">
              <w:rPr>
                <w:sz w:val="20"/>
                <w:szCs w:val="20"/>
              </w:rPr>
              <w:t>Id_role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id_permission</w:t>
            </w:r>
            <w:proofErr w:type="spellEnd"/>
            <w:r w:rsidRPr="00D1481A">
              <w:rPr>
                <w:sz w:val="20"/>
                <w:szCs w:val="20"/>
              </w:rPr>
              <w:t>.</w:t>
            </w:r>
          </w:p>
        </w:tc>
        <w:tc>
          <w:tcPr>
            <w:tcW w:w="1590" w:type="dxa"/>
            <w:vAlign w:val="center"/>
          </w:tcPr>
          <w:p w14:paraId="5E077779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proofErr w:type="spellStart"/>
            <w:r w:rsidRPr="00D1481A">
              <w:rPr>
                <w:sz w:val="20"/>
                <w:szCs w:val="20"/>
                <w:u w:val="single"/>
              </w:rPr>
              <w:t>Id_role</w:t>
            </w:r>
            <w:proofErr w:type="spellEnd"/>
            <w:r w:rsidRPr="00D1481A">
              <w:rPr>
                <w:sz w:val="20"/>
                <w:szCs w:val="20"/>
                <w:u w:val="single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  <w:u w:val="single"/>
              </w:rPr>
              <w:t>id_permission</w:t>
            </w:r>
            <w:proofErr w:type="spellEnd"/>
          </w:p>
        </w:tc>
        <w:tc>
          <w:tcPr>
            <w:tcW w:w="2089" w:type="dxa"/>
            <w:vAlign w:val="center"/>
          </w:tcPr>
          <w:p w14:paraId="5F7F4688" w14:textId="7CE916DC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1481A">
              <w:rPr>
                <w:sz w:val="20"/>
                <w:szCs w:val="20"/>
              </w:rPr>
              <w:t>Id_role</w:t>
            </w:r>
            <w:proofErr w:type="spellEnd"/>
            <w:r w:rsidRPr="00D1481A">
              <w:rPr>
                <w:sz w:val="20"/>
                <w:szCs w:val="20"/>
              </w:rPr>
              <w:sym w:font="Wingdings" w:char="F0E8"/>
            </w:r>
            <w:r w:rsidRPr="00285677">
              <w:rPr>
                <w:sz w:val="20"/>
                <w:szCs w:val="20"/>
              </w:rPr>
              <w:t xml:space="preserve"> </w:t>
            </w:r>
            <w:proofErr w:type="gramStart"/>
            <w:r w:rsidRPr="00D1481A">
              <w:rPr>
                <w:sz w:val="20"/>
                <w:szCs w:val="20"/>
              </w:rPr>
              <w:t>ROLES(</w:t>
            </w:r>
            <w:proofErr w:type="gramEnd"/>
            <w:r w:rsidRPr="00D1481A">
              <w:rPr>
                <w:sz w:val="20"/>
                <w:szCs w:val="20"/>
              </w:rPr>
              <w:t>id)</w:t>
            </w:r>
          </w:p>
          <w:p w14:paraId="30C1A6A0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1481A">
              <w:rPr>
                <w:sz w:val="20"/>
                <w:szCs w:val="20"/>
              </w:rPr>
              <w:t>Id_permission</w:t>
            </w:r>
            <w:proofErr w:type="spellEnd"/>
            <w:r w:rsidRPr="00D1481A">
              <w:rPr>
                <w:sz w:val="20"/>
                <w:szCs w:val="20"/>
              </w:rPr>
              <w:t xml:space="preserve"> </w:t>
            </w:r>
            <w:r w:rsidRPr="00D1481A">
              <w:rPr>
                <w:sz w:val="20"/>
                <w:szCs w:val="20"/>
              </w:rPr>
              <w:sym w:font="Wingdings" w:char="F0E8"/>
            </w:r>
            <w:r w:rsidRPr="00D1481A">
              <w:rPr>
                <w:sz w:val="20"/>
                <w:szCs w:val="20"/>
              </w:rPr>
              <w:t xml:space="preserve"> </w:t>
            </w:r>
            <w:proofErr w:type="gramStart"/>
            <w:r w:rsidRPr="00D1481A">
              <w:rPr>
                <w:sz w:val="20"/>
                <w:szCs w:val="20"/>
              </w:rPr>
              <w:t>PERMISSIONS(</w:t>
            </w:r>
            <w:proofErr w:type="gramEnd"/>
            <w:r w:rsidRPr="00D1481A">
              <w:rPr>
                <w:sz w:val="20"/>
                <w:szCs w:val="20"/>
              </w:rPr>
              <w:t>id)</w:t>
            </w:r>
          </w:p>
        </w:tc>
      </w:tr>
      <w:tr w:rsidR="00285677" w:rsidRPr="00D1481A" w14:paraId="162479FF" w14:textId="7777777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0536782B" w14:textId="77777777" w:rsidR="00D1481A" w:rsidRPr="00D1481A" w:rsidRDefault="00D1481A" w:rsidP="00D1481A">
            <w:pPr>
              <w:spacing w:line="276" w:lineRule="auto"/>
              <w:jc w:val="center"/>
              <w:rPr>
                <w:sz w:val="22"/>
              </w:rPr>
            </w:pPr>
            <w:r w:rsidRPr="00D1481A">
              <w:rPr>
                <w:sz w:val="22"/>
              </w:rPr>
              <w:t>ROUTES</w:t>
            </w:r>
          </w:p>
        </w:tc>
        <w:tc>
          <w:tcPr>
            <w:tcW w:w="2159" w:type="dxa"/>
            <w:vAlign w:val="center"/>
          </w:tcPr>
          <w:p w14:paraId="15ACCABD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name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route</w:t>
            </w:r>
            <w:proofErr w:type="spellEnd"/>
            <w:r w:rsidRPr="00D1481A">
              <w:rPr>
                <w:sz w:val="20"/>
                <w:szCs w:val="20"/>
              </w:rPr>
              <w:t>.</w:t>
            </w:r>
          </w:p>
        </w:tc>
        <w:tc>
          <w:tcPr>
            <w:tcW w:w="1590" w:type="dxa"/>
            <w:vAlign w:val="center"/>
          </w:tcPr>
          <w:p w14:paraId="20EA6238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2089" w:type="dxa"/>
            <w:vAlign w:val="center"/>
          </w:tcPr>
          <w:p w14:paraId="5AC6C29A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481A" w:rsidRPr="00D1481A" w14:paraId="55D3E068" w14:textId="77777777" w:rsidTr="0028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1068DC45" w14:textId="77777777" w:rsidR="00D1481A" w:rsidRPr="00D1481A" w:rsidRDefault="00D1481A" w:rsidP="00D1481A">
            <w:pPr>
              <w:spacing w:line="276" w:lineRule="auto"/>
              <w:jc w:val="center"/>
              <w:rPr>
                <w:sz w:val="22"/>
              </w:rPr>
            </w:pPr>
            <w:r w:rsidRPr="00D1481A">
              <w:rPr>
                <w:sz w:val="22"/>
              </w:rPr>
              <w:t>USERS</w:t>
            </w:r>
          </w:p>
        </w:tc>
        <w:tc>
          <w:tcPr>
            <w:tcW w:w="2159" w:type="dxa"/>
            <w:vAlign w:val="center"/>
          </w:tcPr>
          <w:p w14:paraId="21D6F220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name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lastname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pone_number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login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password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register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id_company</w:t>
            </w:r>
            <w:proofErr w:type="spellEnd"/>
            <w:r w:rsidRPr="00D1481A">
              <w:rPr>
                <w:sz w:val="20"/>
                <w:szCs w:val="20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</w:rPr>
              <w:t>id_role</w:t>
            </w:r>
            <w:proofErr w:type="spellEnd"/>
            <w:r w:rsidRPr="00D1481A">
              <w:rPr>
                <w:sz w:val="20"/>
                <w:szCs w:val="20"/>
              </w:rPr>
              <w:t>.</w:t>
            </w:r>
          </w:p>
        </w:tc>
        <w:tc>
          <w:tcPr>
            <w:tcW w:w="1590" w:type="dxa"/>
            <w:vAlign w:val="center"/>
          </w:tcPr>
          <w:p w14:paraId="4E136BCC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 w:rsidRPr="00D1481A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2089" w:type="dxa"/>
            <w:vAlign w:val="center"/>
          </w:tcPr>
          <w:p w14:paraId="5A1B5776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1481A">
              <w:rPr>
                <w:sz w:val="20"/>
                <w:szCs w:val="20"/>
              </w:rPr>
              <w:t>id_company</w:t>
            </w:r>
            <w:proofErr w:type="spellEnd"/>
            <w:r w:rsidRPr="00D1481A">
              <w:rPr>
                <w:sz w:val="20"/>
                <w:szCs w:val="20"/>
              </w:rPr>
              <w:t xml:space="preserve"> </w:t>
            </w:r>
            <w:r w:rsidRPr="00D1481A">
              <w:rPr>
                <w:sz w:val="20"/>
                <w:szCs w:val="20"/>
              </w:rPr>
              <w:sym w:font="Wingdings" w:char="F0E8"/>
            </w:r>
            <w:r w:rsidRPr="00D1481A">
              <w:rPr>
                <w:sz w:val="20"/>
                <w:szCs w:val="20"/>
              </w:rPr>
              <w:t xml:space="preserve"> </w:t>
            </w:r>
            <w:proofErr w:type="gramStart"/>
            <w:r w:rsidRPr="00D1481A">
              <w:rPr>
                <w:sz w:val="20"/>
                <w:szCs w:val="20"/>
              </w:rPr>
              <w:t>COMPANIES(</w:t>
            </w:r>
            <w:proofErr w:type="gramEnd"/>
            <w:r w:rsidRPr="00D1481A">
              <w:rPr>
                <w:sz w:val="20"/>
                <w:szCs w:val="20"/>
              </w:rPr>
              <w:t>id)</w:t>
            </w:r>
          </w:p>
          <w:p w14:paraId="65F7285A" w14:textId="77777777" w:rsidR="00D1481A" w:rsidRPr="00D1481A" w:rsidRDefault="00D1481A" w:rsidP="00D148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1481A">
              <w:rPr>
                <w:sz w:val="20"/>
                <w:szCs w:val="20"/>
              </w:rPr>
              <w:t>id_role</w:t>
            </w:r>
            <w:proofErr w:type="spellEnd"/>
            <w:r w:rsidRPr="00D1481A">
              <w:rPr>
                <w:sz w:val="20"/>
                <w:szCs w:val="20"/>
              </w:rPr>
              <w:t xml:space="preserve"> </w:t>
            </w:r>
            <w:r w:rsidRPr="00D1481A">
              <w:rPr>
                <w:sz w:val="20"/>
                <w:szCs w:val="20"/>
              </w:rPr>
              <w:sym w:font="Wingdings" w:char="F0E8"/>
            </w:r>
            <w:r w:rsidRPr="00D1481A">
              <w:rPr>
                <w:sz w:val="20"/>
                <w:szCs w:val="20"/>
              </w:rPr>
              <w:t xml:space="preserve"> </w:t>
            </w:r>
            <w:proofErr w:type="gramStart"/>
            <w:r w:rsidRPr="00D1481A">
              <w:rPr>
                <w:sz w:val="20"/>
                <w:szCs w:val="20"/>
              </w:rPr>
              <w:t>ROLES(</w:t>
            </w:r>
            <w:proofErr w:type="gramEnd"/>
            <w:r w:rsidRPr="00D1481A">
              <w:rPr>
                <w:sz w:val="20"/>
                <w:szCs w:val="20"/>
              </w:rPr>
              <w:t>id)</w:t>
            </w:r>
          </w:p>
        </w:tc>
      </w:tr>
      <w:tr w:rsidR="00285677" w:rsidRPr="00D1481A" w14:paraId="0086D77D" w14:textId="7777777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vAlign w:val="center"/>
          </w:tcPr>
          <w:p w14:paraId="3C54DC35" w14:textId="77777777" w:rsidR="00D1481A" w:rsidRPr="00D1481A" w:rsidRDefault="00D1481A" w:rsidP="00D1481A">
            <w:pPr>
              <w:spacing w:line="276" w:lineRule="auto"/>
              <w:jc w:val="center"/>
              <w:rPr>
                <w:sz w:val="22"/>
              </w:rPr>
            </w:pPr>
            <w:r w:rsidRPr="00D1481A">
              <w:rPr>
                <w:sz w:val="22"/>
              </w:rPr>
              <w:t>USERS_ROUTES</w:t>
            </w:r>
          </w:p>
        </w:tc>
        <w:tc>
          <w:tcPr>
            <w:tcW w:w="2159" w:type="dxa"/>
            <w:vAlign w:val="center"/>
          </w:tcPr>
          <w:p w14:paraId="1E90C2B6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proofErr w:type="spellStart"/>
            <w:r w:rsidRPr="00D1481A">
              <w:rPr>
                <w:sz w:val="20"/>
                <w:szCs w:val="20"/>
                <w:u w:val="single"/>
              </w:rPr>
              <w:t>id_user</w:t>
            </w:r>
            <w:proofErr w:type="spellEnd"/>
            <w:r w:rsidRPr="00D1481A">
              <w:rPr>
                <w:sz w:val="20"/>
                <w:szCs w:val="20"/>
                <w:u w:val="single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  <w:u w:val="single"/>
              </w:rPr>
              <w:t>id_user</w:t>
            </w:r>
            <w:proofErr w:type="spellEnd"/>
          </w:p>
        </w:tc>
        <w:tc>
          <w:tcPr>
            <w:tcW w:w="1590" w:type="dxa"/>
            <w:vAlign w:val="center"/>
          </w:tcPr>
          <w:p w14:paraId="328A7159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proofErr w:type="spellStart"/>
            <w:r w:rsidRPr="00D1481A">
              <w:rPr>
                <w:sz w:val="20"/>
                <w:szCs w:val="20"/>
                <w:u w:val="single"/>
              </w:rPr>
              <w:t>id_user</w:t>
            </w:r>
            <w:proofErr w:type="spellEnd"/>
            <w:r w:rsidRPr="00D1481A">
              <w:rPr>
                <w:sz w:val="20"/>
                <w:szCs w:val="20"/>
                <w:u w:val="single"/>
              </w:rPr>
              <w:t xml:space="preserve">, </w:t>
            </w:r>
            <w:proofErr w:type="spellStart"/>
            <w:r w:rsidRPr="00D1481A">
              <w:rPr>
                <w:sz w:val="20"/>
                <w:szCs w:val="20"/>
                <w:u w:val="single"/>
              </w:rPr>
              <w:t>id_user</w:t>
            </w:r>
            <w:proofErr w:type="spellEnd"/>
          </w:p>
        </w:tc>
        <w:tc>
          <w:tcPr>
            <w:tcW w:w="2089" w:type="dxa"/>
            <w:vAlign w:val="center"/>
          </w:tcPr>
          <w:p w14:paraId="042B23C6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1481A">
              <w:rPr>
                <w:sz w:val="20"/>
                <w:szCs w:val="20"/>
              </w:rPr>
              <w:t>id_user</w:t>
            </w:r>
            <w:proofErr w:type="spellEnd"/>
            <w:r w:rsidRPr="00D1481A">
              <w:rPr>
                <w:sz w:val="20"/>
                <w:szCs w:val="20"/>
              </w:rPr>
              <w:t xml:space="preserve"> </w:t>
            </w:r>
            <w:r w:rsidRPr="00D1481A">
              <w:rPr>
                <w:sz w:val="20"/>
                <w:szCs w:val="20"/>
              </w:rPr>
              <w:sym w:font="Wingdings" w:char="F0E8"/>
            </w:r>
            <w:r w:rsidRPr="00D1481A">
              <w:rPr>
                <w:sz w:val="20"/>
                <w:szCs w:val="20"/>
              </w:rPr>
              <w:t xml:space="preserve"> </w:t>
            </w:r>
            <w:proofErr w:type="gramStart"/>
            <w:r w:rsidRPr="00D1481A">
              <w:rPr>
                <w:sz w:val="20"/>
                <w:szCs w:val="20"/>
              </w:rPr>
              <w:t>USERS(</w:t>
            </w:r>
            <w:proofErr w:type="gramEnd"/>
            <w:r w:rsidRPr="00D1481A">
              <w:rPr>
                <w:sz w:val="20"/>
                <w:szCs w:val="20"/>
              </w:rPr>
              <w:t>id)</w:t>
            </w:r>
          </w:p>
          <w:p w14:paraId="06081E80" w14:textId="77777777" w:rsidR="00D1481A" w:rsidRPr="00D1481A" w:rsidRDefault="00D1481A" w:rsidP="00D1481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D1481A">
              <w:rPr>
                <w:sz w:val="20"/>
                <w:szCs w:val="20"/>
              </w:rPr>
              <w:t>id_route</w:t>
            </w:r>
            <w:proofErr w:type="spellEnd"/>
            <w:r w:rsidRPr="00D1481A">
              <w:rPr>
                <w:sz w:val="20"/>
                <w:szCs w:val="20"/>
              </w:rPr>
              <w:t xml:space="preserve"> </w:t>
            </w:r>
            <w:r w:rsidRPr="00D1481A">
              <w:rPr>
                <w:sz w:val="20"/>
                <w:szCs w:val="20"/>
              </w:rPr>
              <w:sym w:font="Wingdings" w:char="F0E8"/>
            </w:r>
            <w:r w:rsidRPr="00D1481A">
              <w:rPr>
                <w:sz w:val="20"/>
                <w:szCs w:val="20"/>
              </w:rPr>
              <w:t xml:space="preserve"> </w:t>
            </w:r>
            <w:proofErr w:type="gramStart"/>
            <w:r w:rsidRPr="00D1481A">
              <w:rPr>
                <w:sz w:val="20"/>
                <w:szCs w:val="20"/>
              </w:rPr>
              <w:t>ROUTES(</w:t>
            </w:r>
            <w:proofErr w:type="gramEnd"/>
            <w:r w:rsidRPr="00D1481A">
              <w:rPr>
                <w:sz w:val="20"/>
                <w:szCs w:val="20"/>
              </w:rPr>
              <w:t>id)</w:t>
            </w:r>
          </w:p>
        </w:tc>
      </w:tr>
    </w:tbl>
    <w:p w14:paraId="500598B9" w14:textId="77777777" w:rsidR="00D1481A" w:rsidRPr="00D1481A" w:rsidRDefault="00D1481A" w:rsidP="00D1481A">
      <w:pPr>
        <w:keepNext/>
        <w:keepLines/>
        <w:spacing w:after="40" w:line="240" w:lineRule="auto"/>
        <w:outlineLvl w:val="3"/>
        <w:rPr>
          <w:rFonts w:eastAsia="Times New Roman" w:cs="Times New Roman"/>
          <w:b/>
          <w:caps/>
          <w:color w:val="161718" w:themeColor="text1"/>
          <w:spacing w:val="20"/>
          <w:kern w:val="28"/>
          <w:sz w:val="36"/>
        </w:rPr>
      </w:pPr>
      <w:bookmarkStart w:id="33" w:name="_Toc133916725"/>
      <w:bookmarkStart w:id="34" w:name="_Toc133918487"/>
      <w:r w:rsidRPr="00D1481A">
        <w:rPr>
          <w:rFonts w:eastAsia="Times New Roman" w:cs="Times New Roman"/>
          <w:b/>
          <w:caps/>
          <w:color w:val="161718" w:themeColor="text1"/>
          <w:spacing w:val="20"/>
          <w:kern w:val="28"/>
          <w:sz w:val="36"/>
        </w:rPr>
        <w:lastRenderedPageBreak/>
        <w:t>Descripción Tablas y Columnas</w:t>
      </w:r>
      <w:bookmarkEnd w:id="33"/>
      <w:bookmarkEnd w:id="34"/>
    </w:p>
    <w:p w14:paraId="01C0C189" w14:textId="77777777" w:rsidR="00D1481A" w:rsidRPr="00D1481A" w:rsidRDefault="00D1481A" w:rsidP="00D1481A">
      <w:pPr>
        <w:spacing w:before="0" w:after="0"/>
        <w:rPr>
          <w:rFonts w:asciiTheme="minorHAnsi" w:eastAsia="Times New Roman" w:hAnsiTheme="minorHAnsi" w:cs="Times New Roman"/>
          <w:spacing w:val="10"/>
          <w:sz w:val="18"/>
          <w:szCs w:val="18"/>
        </w:rPr>
      </w:pPr>
    </w:p>
    <w:p w14:paraId="5ACD58EB" w14:textId="77777777" w:rsidR="00D1481A" w:rsidRPr="00D1481A" w:rsidRDefault="00D1481A" w:rsidP="00D1481A">
      <w:pPr>
        <w:keepNext/>
        <w:keepLines/>
        <w:spacing w:before="40"/>
        <w:outlineLvl w:val="5"/>
        <w:rPr>
          <w:rFonts w:eastAsiaTheme="majorEastAsia" w:cstheme="majorBidi"/>
          <w:b/>
          <w:color w:val="51031E" w:themeColor="accent1" w:themeShade="7F"/>
          <w:sz w:val="28"/>
          <w:lang w:val="en-GB"/>
        </w:rPr>
      </w:pPr>
      <w:bookmarkStart w:id="35" w:name="_Toc133916726"/>
      <w:bookmarkStart w:id="36" w:name="_Toc133918488"/>
      <w:r w:rsidRPr="00D1481A">
        <w:rPr>
          <w:rFonts w:eastAsiaTheme="majorEastAsia" w:cstheme="majorBidi"/>
          <w:b/>
          <w:color w:val="51031E" w:themeColor="accent1" w:themeShade="7F"/>
          <w:sz w:val="28"/>
        </w:rPr>
        <w:t>Tabla Provincias</w:t>
      </w:r>
      <w:bookmarkEnd w:id="35"/>
      <w:bookmarkEnd w:id="36"/>
    </w:p>
    <w:p w14:paraId="12D91966" w14:textId="77777777" w:rsidR="00D1481A" w:rsidRPr="00D1481A" w:rsidRDefault="00D1481A" w:rsidP="00D1481A">
      <w:r w:rsidRPr="00D1481A">
        <w:t>Es la tabla que almacenará los datos de las provincias. Sus columnas son:</w:t>
      </w:r>
    </w:p>
    <w:p w14:paraId="2DB0295C" w14:textId="77777777" w:rsidR="00D1481A" w:rsidRPr="00D1481A" w:rsidRDefault="00D1481A" w:rsidP="00D1481A">
      <w:pPr>
        <w:numPr>
          <w:ilvl w:val="0"/>
          <w:numId w:val="76"/>
        </w:numPr>
        <w:contextualSpacing/>
      </w:pPr>
      <w:r w:rsidRPr="00D1481A">
        <w:rPr>
          <w:rFonts w:hint="eastAsia"/>
          <w:b/>
          <w:bCs/>
          <w:color w:val="A4063E" w:themeColor="accent1"/>
        </w:rPr>
        <w:t>id: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identificador único de la provincia. Es un código numérico autoincrementado.</w:t>
      </w:r>
    </w:p>
    <w:p w14:paraId="3F7F0D5B" w14:textId="3C6B25DA" w:rsidR="00D1481A" w:rsidRDefault="00D1481A" w:rsidP="00D1481A">
      <w:pPr>
        <w:numPr>
          <w:ilvl w:val="0"/>
          <w:numId w:val="76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name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</w:rPr>
        <w:t xml:space="preserve"> Es el nombre de la provincia. Será obligatorio rellenar este campo y debe ser único.</w:t>
      </w:r>
    </w:p>
    <w:p w14:paraId="5E768F17" w14:textId="77777777" w:rsidR="00D1481A" w:rsidRPr="00D1481A" w:rsidRDefault="00D1481A" w:rsidP="00D1481A">
      <w:pPr>
        <w:contextualSpacing/>
      </w:pPr>
    </w:p>
    <w:p w14:paraId="69F341E2" w14:textId="77777777" w:rsidR="00D1481A" w:rsidRPr="00D1481A" w:rsidRDefault="00D1481A" w:rsidP="00D1481A">
      <w:pPr>
        <w:keepNext/>
        <w:keepLines/>
        <w:spacing w:before="40"/>
        <w:outlineLvl w:val="5"/>
        <w:rPr>
          <w:rFonts w:eastAsiaTheme="majorEastAsia" w:cstheme="majorBidi"/>
          <w:b/>
          <w:color w:val="51031E" w:themeColor="accent1" w:themeShade="7F"/>
          <w:sz w:val="28"/>
        </w:rPr>
      </w:pPr>
      <w:bookmarkStart w:id="37" w:name="_Toc133916727"/>
      <w:bookmarkStart w:id="38" w:name="_Toc133918489"/>
      <w:r w:rsidRPr="00D1481A">
        <w:rPr>
          <w:rFonts w:eastAsiaTheme="majorEastAsia" w:cstheme="majorBidi"/>
          <w:b/>
          <w:color w:val="51031E" w:themeColor="accent1" w:themeShade="7F"/>
          <w:sz w:val="28"/>
        </w:rPr>
        <w:t>Tabla Pueblos</w:t>
      </w:r>
      <w:bookmarkEnd w:id="37"/>
      <w:bookmarkEnd w:id="38"/>
    </w:p>
    <w:p w14:paraId="343373BD" w14:textId="77777777" w:rsidR="00D1481A" w:rsidRPr="00D1481A" w:rsidRDefault="00D1481A" w:rsidP="00D1481A">
      <w:r w:rsidRPr="00D1481A">
        <w:t>Es la tabla que almacenará los datos de los pueblos. Sus columnas son:</w:t>
      </w:r>
    </w:p>
    <w:p w14:paraId="34EBDE12" w14:textId="77777777" w:rsidR="00D1481A" w:rsidRPr="00D1481A" w:rsidRDefault="00D1481A" w:rsidP="00D1481A">
      <w:pPr>
        <w:numPr>
          <w:ilvl w:val="0"/>
          <w:numId w:val="77"/>
        </w:numPr>
        <w:contextualSpacing/>
      </w:pPr>
      <w:r w:rsidRPr="00D1481A">
        <w:rPr>
          <w:rFonts w:hint="eastAsia"/>
          <w:b/>
          <w:bCs/>
          <w:color w:val="A4063E" w:themeColor="accent1"/>
        </w:rPr>
        <w:t>id:</w:t>
      </w:r>
      <w:r w:rsidRPr="00D1481A">
        <w:rPr>
          <w:rFonts w:hint="eastAsia"/>
        </w:rPr>
        <w:t xml:space="preserve"> Es el identificador único del pueblo. Es un código numérico autoincrementado.</w:t>
      </w:r>
    </w:p>
    <w:p w14:paraId="57B32C28" w14:textId="77777777" w:rsidR="00D1481A" w:rsidRPr="00D1481A" w:rsidRDefault="00D1481A" w:rsidP="00D1481A">
      <w:pPr>
        <w:numPr>
          <w:ilvl w:val="0"/>
          <w:numId w:val="77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name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</w:rPr>
        <w:t xml:space="preserve"> Es el nombre del pueblo. Será obligatorio rellenar este campo.</w:t>
      </w:r>
    </w:p>
    <w:p w14:paraId="0FB1EFA6" w14:textId="77777777" w:rsidR="00D1481A" w:rsidRPr="00D1481A" w:rsidRDefault="00D1481A" w:rsidP="00D1481A">
      <w:pPr>
        <w:numPr>
          <w:ilvl w:val="0"/>
          <w:numId w:val="77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postal_code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código postal del pueblo. Será obligatorio rellenar este campo.</w:t>
      </w:r>
    </w:p>
    <w:p w14:paraId="3843631C" w14:textId="77777777" w:rsidR="00D1481A" w:rsidRDefault="00D1481A" w:rsidP="00D1481A">
      <w:pPr>
        <w:numPr>
          <w:ilvl w:val="0"/>
          <w:numId w:val="77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id_province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</w:rPr>
        <w:t xml:space="preserve"> Es el identificador de la provincia a la que pertenece el pueblo. Es una clave foránea que referencia a la tabla </w:t>
      </w:r>
      <w:proofErr w:type="gramStart"/>
      <w:r w:rsidRPr="00D1481A">
        <w:rPr>
          <w:rFonts w:hint="eastAsia"/>
        </w:rPr>
        <w:t>PROVINCES(</w:t>
      </w:r>
      <w:proofErr w:type="gramEnd"/>
      <w:r w:rsidRPr="00D1481A">
        <w:rPr>
          <w:rFonts w:hint="eastAsia"/>
        </w:rPr>
        <w:t>id).</w:t>
      </w:r>
    </w:p>
    <w:p w14:paraId="29531A51" w14:textId="77777777" w:rsidR="00434F2E" w:rsidRPr="00D1481A" w:rsidRDefault="00434F2E" w:rsidP="00434F2E">
      <w:pPr>
        <w:ind w:left="720"/>
        <w:contextualSpacing/>
      </w:pPr>
    </w:p>
    <w:p w14:paraId="0C3DFEAB" w14:textId="77777777" w:rsidR="00D1481A" w:rsidRPr="00D1481A" w:rsidRDefault="00D1481A" w:rsidP="00D1481A">
      <w:pPr>
        <w:keepNext/>
        <w:keepLines/>
        <w:spacing w:before="40"/>
        <w:outlineLvl w:val="5"/>
        <w:rPr>
          <w:rFonts w:eastAsiaTheme="majorEastAsia" w:cstheme="majorBidi"/>
          <w:b/>
          <w:color w:val="51031E" w:themeColor="accent1" w:themeShade="7F"/>
          <w:sz w:val="28"/>
        </w:rPr>
      </w:pPr>
      <w:bookmarkStart w:id="39" w:name="_Toc133916728"/>
      <w:bookmarkStart w:id="40" w:name="_Toc133918490"/>
      <w:r w:rsidRPr="00D1481A">
        <w:rPr>
          <w:rFonts w:eastAsiaTheme="majorEastAsia" w:cstheme="majorBidi"/>
          <w:b/>
          <w:color w:val="51031E" w:themeColor="accent1" w:themeShade="7F"/>
          <w:sz w:val="28"/>
        </w:rPr>
        <w:t>Tabla Empresas</w:t>
      </w:r>
      <w:bookmarkEnd w:id="39"/>
      <w:bookmarkEnd w:id="40"/>
    </w:p>
    <w:p w14:paraId="415FA343" w14:textId="77777777" w:rsidR="00D1481A" w:rsidRPr="00D1481A" w:rsidRDefault="00D1481A" w:rsidP="00D1481A">
      <w:r w:rsidRPr="00D1481A">
        <w:t>Es la tabla que almacenará los datos de las empresas. Sus columnas son:</w:t>
      </w:r>
    </w:p>
    <w:p w14:paraId="0D072393" w14:textId="77777777" w:rsidR="00D1481A" w:rsidRPr="00D1481A" w:rsidRDefault="00D1481A" w:rsidP="00D1481A">
      <w:pPr>
        <w:numPr>
          <w:ilvl w:val="0"/>
          <w:numId w:val="78"/>
        </w:numPr>
        <w:contextualSpacing/>
      </w:pPr>
      <w:r w:rsidRPr="00D1481A">
        <w:rPr>
          <w:rFonts w:hint="eastAsia"/>
          <w:b/>
          <w:bCs/>
          <w:color w:val="A4063E" w:themeColor="accent1"/>
        </w:rPr>
        <w:t>id: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identificador único de la empresa. Es un código numérico autoincrementado.</w:t>
      </w:r>
    </w:p>
    <w:p w14:paraId="65EC76E5" w14:textId="77777777" w:rsidR="00D1481A" w:rsidRPr="00D1481A" w:rsidRDefault="00D1481A" w:rsidP="00D1481A">
      <w:pPr>
        <w:numPr>
          <w:ilvl w:val="0"/>
          <w:numId w:val="78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cif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CIF (Código de Identificación Fiscal) de la empresa. Será obligatorio rellenar este campo y debe ser único.</w:t>
      </w:r>
    </w:p>
    <w:p w14:paraId="3B9A2DBF" w14:textId="77777777" w:rsidR="00D1481A" w:rsidRPr="00D1481A" w:rsidRDefault="00D1481A" w:rsidP="00D1481A">
      <w:pPr>
        <w:numPr>
          <w:ilvl w:val="0"/>
          <w:numId w:val="78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business_name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 xml:space="preserve">Es </w:t>
      </w:r>
      <w:r w:rsidRPr="00D1481A">
        <w:t>la razón social de la empresa</w:t>
      </w:r>
      <w:r w:rsidRPr="00D1481A">
        <w:rPr>
          <w:rFonts w:hint="eastAsia"/>
        </w:rPr>
        <w:t>. Será obligatorio rellenar este campo.</w:t>
      </w:r>
    </w:p>
    <w:p w14:paraId="24D9CA36" w14:textId="77777777" w:rsidR="00D1481A" w:rsidRPr="00D1481A" w:rsidRDefault="00D1481A" w:rsidP="00D1481A">
      <w:pPr>
        <w:numPr>
          <w:ilvl w:val="0"/>
          <w:numId w:val="78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phone_number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número de teléfono de la empresa.</w:t>
      </w:r>
    </w:p>
    <w:p w14:paraId="522F3A94" w14:textId="77777777" w:rsidR="00D1481A" w:rsidRPr="00D1481A" w:rsidRDefault="00D1481A" w:rsidP="00D1481A">
      <w:pPr>
        <w:numPr>
          <w:ilvl w:val="0"/>
          <w:numId w:val="78"/>
        </w:numPr>
        <w:contextualSpacing/>
      </w:pPr>
      <w:r w:rsidRPr="00D1481A">
        <w:rPr>
          <w:rFonts w:hint="eastAsia"/>
          <w:b/>
          <w:bCs/>
          <w:color w:val="A4063E" w:themeColor="accent1"/>
        </w:rPr>
        <w:t>email:</w:t>
      </w:r>
      <w:r w:rsidRPr="00D1481A">
        <w:rPr>
          <w:rFonts w:hint="eastAsia"/>
        </w:rPr>
        <w:t xml:space="preserve"> Es el correo electrónico de la empresa.</w:t>
      </w:r>
    </w:p>
    <w:p w14:paraId="78E72C1C" w14:textId="77777777" w:rsidR="00D1481A" w:rsidRPr="00D1481A" w:rsidRDefault="00D1481A" w:rsidP="00D1481A">
      <w:pPr>
        <w:numPr>
          <w:ilvl w:val="0"/>
          <w:numId w:val="78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id_town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 xml:space="preserve">Es el identificador del pueblo donde se ubica la empresa. Es una clave foránea que referencia a la tabla </w:t>
      </w:r>
      <w:proofErr w:type="gramStart"/>
      <w:r w:rsidRPr="00D1481A">
        <w:rPr>
          <w:rFonts w:hint="eastAsia"/>
        </w:rPr>
        <w:t>TOWNS(</w:t>
      </w:r>
      <w:proofErr w:type="gramEnd"/>
      <w:r w:rsidRPr="00D1481A">
        <w:rPr>
          <w:rFonts w:hint="eastAsia"/>
        </w:rPr>
        <w:t>id).</w:t>
      </w:r>
    </w:p>
    <w:p w14:paraId="68C441A4" w14:textId="4F980106" w:rsidR="00D1481A" w:rsidRDefault="00D1481A" w:rsidP="00D1481A">
      <w:pPr>
        <w:numPr>
          <w:ilvl w:val="0"/>
          <w:numId w:val="78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lastRenderedPageBreak/>
        <w:t>address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la dirección de la empresa. Será obligatorio rellenar este campo.</w:t>
      </w:r>
    </w:p>
    <w:p w14:paraId="54120F94" w14:textId="77777777" w:rsidR="00434F2E" w:rsidRPr="00D1481A" w:rsidRDefault="00434F2E" w:rsidP="00434F2E">
      <w:pPr>
        <w:ind w:left="720"/>
        <w:contextualSpacing/>
      </w:pPr>
    </w:p>
    <w:p w14:paraId="4C171595" w14:textId="77777777" w:rsidR="00D1481A" w:rsidRPr="00D1481A" w:rsidRDefault="00D1481A" w:rsidP="00D1481A">
      <w:pPr>
        <w:keepNext/>
        <w:keepLines/>
        <w:spacing w:before="40"/>
        <w:outlineLvl w:val="5"/>
        <w:rPr>
          <w:rFonts w:eastAsiaTheme="majorEastAsia" w:cstheme="majorBidi"/>
          <w:b/>
          <w:color w:val="51031E" w:themeColor="accent1" w:themeShade="7F"/>
          <w:sz w:val="28"/>
        </w:rPr>
      </w:pPr>
      <w:bookmarkStart w:id="41" w:name="_Toc133916729"/>
      <w:bookmarkStart w:id="42" w:name="_Toc133918491"/>
      <w:r w:rsidRPr="00D1481A">
        <w:rPr>
          <w:rFonts w:eastAsiaTheme="majorEastAsia" w:cstheme="majorBidi"/>
          <w:b/>
          <w:color w:val="51031E" w:themeColor="accent1" w:themeShade="7F"/>
          <w:sz w:val="28"/>
        </w:rPr>
        <w:t>Tabla Permisos</w:t>
      </w:r>
      <w:bookmarkEnd w:id="41"/>
      <w:bookmarkEnd w:id="42"/>
    </w:p>
    <w:p w14:paraId="2CA3C946" w14:textId="77777777" w:rsidR="00D1481A" w:rsidRPr="00D1481A" w:rsidRDefault="00D1481A" w:rsidP="00D1481A">
      <w:r w:rsidRPr="00D1481A">
        <w:t>Es la tabla que almacenará los datos de los permisos. Sus columnas son:</w:t>
      </w:r>
    </w:p>
    <w:p w14:paraId="226D5B99" w14:textId="77777777" w:rsidR="00D1481A" w:rsidRPr="00D1481A" w:rsidRDefault="00D1481A" w:rsidP="00D1481A">
      <w:pPr>
        <w:numPr>
          <w:ilvl w:val="0"/>
          <w:numId w:val="79"/>
        </w:numPr>
        <w:contextualSpacing/>
      </w:pPr>
      <w:r w:rsidRPr="00D1481A">
        <w:rPr>
          <w:rFonts w:hint="eastAsia"/>
          <w:b/>
          <w:bCs/>
          <w:color w:val="A4063E" w:themeColor="accent1"/>
        </w:rPr>
        <w:t>id: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identificador único del permiso. Es un código numérico autoincrementado.</w:t>
      </w:r>
    </w:p>
    <w:p w14:paraId="585FB5E7" w14:textId="77777777" w:rsidR="00D1481A" w:rsidRDefault="00D1481A" w:rsidP="00D1481A">
      <w:pPr>
        <w:numPr>
          <w:ilvl w:val="0"/>
          <w:numId w:val="79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name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nombre del permiso. Será obligatorio rellenar este campo y debe ser único.</w:t>
      </w:r>
    </w:p>
    <w:p w14:paraId="70826C50" w14:textId="77777777" w:rsidR="00434F2E" w:rsidRPr="00D1481A" w:rsidRDefault="00434F2E" w:rsidP="00434F2E">
      <w:pPr>
        <w:ind w:left="720"/>
        <w:contextualSpacing/>
      </w:pPr>
    </w:p>
    <w:p w14:paraId="6AD23708" w14:textId="77777777" w:rsidR="00D1481A" w:rsidRPr="00D1481A" w:rsidRDefault="00D1481A" w:rsidP="00D1481A">
      <w:pPr>
        <w:keepNext/>
        <w:keepLines/>
        <w:spacing w:before="40"/>
        <w:outlineLvl w:val="5"/>
        <w:rPr>
          <w:rFonts w:eastAsiaTheme="majorEastAsia" w:cstheme="majorBidi"/>
          <w:b/>
          <w:color w:val="51031E" w:themeColor="accent1" w:themeShade="7F"/>
          <w:sz w:val="28"/>
        </w:rPr>
      </w:pPr>
      <w:bookmarkStart w:id="43" w:name="_Toc133916730"/>
      <w:bookmarkStart w:id="44" w:name="_Toc133918492"/>
      <w:r w:rsidRPr="00D1481A">
        <w:rPr>
          <w:rFonts w:eastAsiaTheme="majorEastAsia" w:cstheme="majorBidi"/>
          <w:b/>
          <w:color w:val="51031E" w:themeColor="accent1" w:themeShade="7F"/>
          <w:sz w:val="28"/>
        </w:rPr>
        <w:t>Tabla Roles</w:t>
      </w:r>
      <w:bookmarkEnd w:id="43"/>
      <w:bookmarkEnd w:id="44"/>
    </w:p>
    <w:p w14:paraId="1D961F20" w14:textId="77777777" w:rsidR="00D1481A" w:rsidRPr="00D1481A" w:rsidRDefault="00D1481A" w:rsidP="00D1481A">
      <w:r w:rsidRPr="00D1481A">
        <w:t>Es la tabla que almacenará los datos de los roles. Sus columnas son:</w:t>
      </w:r>
    </w:p>
    <w:p w14:paraId="2334D3C9" w14:textId="77777777" w:rsidR="00D1481A" w:rsidRPr="00D1481A" w:rsidRDefault="00D1481A" w:rsidP="00D1481A">
      <w:pPr>
        <w:numPr>
          <w:ilvl w:val="0"/>
          <w:numId w:val="80"/>
        </w:numPr>
        <w:contextualSpacing/>
      </w:pPr>
      <w:r w:rsidRPr="00D1481A">
        <w:rPr>
          <w:rFonts w:hint="eastAsia"/>
          <w:b/>
          <w:bCs/>
          <w:color w:val="A4063E" w:themeColor="accent1"/>
        </w:rPr>
        <w:t>id: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identificador único del rol. Es un código numérico autoincrementado.</w:t>
      </w:r>
    </w:p>
    <w:p w14:paraId="3CAD9299" w14:textId="77777777" w:rsidR="00D1481A" w:rsidRDefault="00D1481A" w:rsidP="00D1481A">
      <w:pPr>
        <w:numPr>
          <w:ilvl w:val="0"/>
          <w:numId w:val="80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name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nombre del rol. Será obligatorio rellenar este campo y debe ser único.</w:t>
      </w:r>
    </w:p>
    <w:p w14:paraId="6507BC46" w14:textId="77777777" w:rsidR="00434F2E" w:rsidRPr="00D1481A" w:rsidRDefault="00434F2E" w:rsidP="00434F2E">
      <w:pPr>
        <w:ind w:left="720"/>
        <w:contextualSpacing/>
      </w:pPr>
    </w:p>
    <w:p w14:paraId="69DDC37B" w14:textId="77777777" w:rsidR="00D1481A" w:rsidRPr="00D1481A" w:rsidRDefault="00D1481A" w:rsidP="00D1481A">
      <w:pPr>
        <w:keepNext/>
        <w:keepLines/>
        <w:spacing w:before="40"/>
        <w:outlineLvl w:val="5"/>
        <w:rPr>
          <w:rFonts w:eastAsiaTheme="majorEastAsia" w:cstheme="majorBidi"/>
          <w:b/>
          <w:color w:val="51031E" w:themeColor="accent1" w:themeShade="7F"/>
          <w:sz w:val="28"/>
        </w:rPr>
      </w:pPr>
      <w:bookmarkStart w:id="45" w:name="_Toc133916731"/>
      <w:bookmarkStart w:id="46" w:name="_Toc133918493"/>
      <w:r w:rsidRPr="00D1481A">
        <w:rPr>
          <w:rFonts w:eastAsiaTheme="majorEastAsia" w:cstheme="majorBidi"/>
          <w:b/>
          <w:color w:val="51031E" w:themeColor="accent1" w:themeShade="7F"/>
          <w:sz w:val="28"/>
        </w:rPr>
        <w:t xml:space="preserve">Tabla </w:t>
      </w:r>
      <w:proofErr w:type="spellStart"/>
      <w:r w:rsidRPr="00D1481A">
        <w:rPr>
          <w:rFonts w:eastAsiaTheme="majorEastAsia" w:cstheme="majorBidi"/>
          <w:b/>
          <w:color w:val="51031E" w:themeColor="accent1" w:themeShade="7F"/>
          <w:sz w:val="28"/>
        </w:rPr>
        <w:t>Roles_Permisos</w:t>
      </w:r>
      <w:bookmarkEnd w:id="45"/>
      <w:bookmarkEnd w:id="46"/>
      <w:proofErr w:type="spellEnd"/>
    </w:p>
    <w:p w14:paraId="7BA145F5" w14:textId="77777777" w:rsidR="00D1481A" w:rsidRPr="00D1481A" w:rsidRDefault="00D1481A" w:rsidP="00D1481A">
      <w:r w:rsidRPr="00D1481A">
        <w:t>Es la tabla que almacenará las relaciones entre roles y permisos. Sus columnas son:</w:t>
      </w:r>
    </w:p>
    <w:p w14:paraId="7505C701" w14:textId="77777777" w:rsidR="00D1481A" w:rsidRPr="00D1481A" w:rsidRDefault="00D1481A" w:rsidP="00D1481A">
      <w:pPr>
        <w:numPr>
          <w:ilvl w:val="0"/>
          <w:numId w:val="81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id_role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 xml:space="preserve">Es el identificador del rol. Es una clave primaria y foránea que referencia a la tabla </w:t>
      </w:r>
      <w:proofErr w:type="gramStart"/>
      <w:r w:rsidRPr="00D1481A">
        <w:rPr>
          <w:rFonts w:hint="eastAsia"/>
        </w:rPr>
        <w:t>ROLES(</w:t>
      </w:r>
      <w:proofErr w:type="gramEnd"/>
      <w:r w:rsidRPr="00D1481A">
        <w:rPr>
          <w:rFonts w:hint="eastAsia"/>
        </w:rPr>
        <w:t>id).</w:t>
      </w:r>
    </w:p>
    <w:p w14:paraId="79B06D11" w14:textId="77777777" w:rsidR="00D1481A" w:rsidRDefault="00D1481A" w:rsidP="00D1481A">
      <w:pPr>
        <w:numPr>
          <w:ilvl w:val="0"/>
          <w:numId w:val="81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id_permission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 xml:space="preserve">Es el identificador del permiso. Es una clave primaria y foránea que referencia a la tabla </w:t>
      </w:r>
      <w:proofErr w:type="gramStart"/>
      <w:r w:rsidRPr="00D1481A">
        <w:rPr>
          <w:rFonts w:hint="eastAsia"/>
        </w:rPr>
        <w:t>PERMISSIONS(</w:t>
      </w:r>
      <w:proofErr w:type="gramEnd"/>
      <w:r w:rsidRPr="00D1481A">
        <w:rPr>
          <w:rFonts w:hint="eastAsia"/>
        </w:rPr>
        <w:t>id).</w:t>
      </w:r>
    </w:p>
    <w:p w14:paraId="0426FC10" w14:textId="77777777" w:rsidR="00434F2E" w:rsidRPr="00D1481A" w:rsidRDefault="00434F2E" w:rsidP="00434F2E">
      <w:pPr>
        <w:ind w:left="720"/>
        <w:contextualSpacing/>
      </w:pPr>
    </w:p>
    <w:p w14:paraId="00552130" w14:textId="77777777" w:rsidR="00D1481A" w:rsidRPr="00D1481A" w:rsidRDefault="00D1481A" w:rsidP="00D1481A">
      <w:pPr>
        <w:keepNext/>
        <w:keepLines/>
        <w:spacing w:before="40"/>
        <w:outlineLvl w:val="5"/>
        <w:rPr>
          <w:rFonts w:eastAsiaTheme="majorEastAsia" w:cstheme="majorBidi"/>
          <w:b/>
          <w:color w:val="51031E" w:themeColor="accent1" w:themeShade="7F"/>
          <w:sz w:val="28"/>
        </w:rPr>
      </w:pPr>
      <w:bookmarkStart w:id="47" w:name="_Toc133916732"/>
      <w:bookmarkStart w:id="48" w:name="_Toc133918494"/>
      <w:r w:rsidRPr="00D1481A">
        <w:rPr>
          <w:rFonts w:eastAsiaTheme="majorEastAsia" w:cstheme="majorBidi"/>
          <w:b/>
          <w:color w:val="51031E" w:themeColor="accent1" w:themeShade="7F"/>
          <w:sz w:val="28"/>
        </w:rPr>
        <w:t>Tabla Rutas</w:t>
      </w:r>
      <w:bookmarkEnd w:id="47"/>
      <w:bookmarkEnd w:id="48"/>
    </w:p>
    <w:p w14:paraId="5CE6D33A" w14:textId="77777777" w:rsidR="00D1481A" w:rsidRPr="00D1481A" w:rsidRDefault="00D1481A" w:rsidP="00D1481A">
      <w:r w:rsidRPr="00D1481A">
        <w:t>Es la tabla que almacenará los datos de las rutas. Sus columnas son:</w:t>
      </w:r>
    </w:p>
    <w:p w14:paraId="1E423908" w14:textId="77777777" w:rsidR="00D1481A" w:rsidRPr="00D1481A" w:rsidRDefault="00D1481A" w:rsidP="00D1481A">
      <w:pPr>
        <w:numPr>
          <w:ilvl w:val="0"/>
          <w:numId w:val="82"/>
        </w:numPr>
        <w:contextualSpacing/>
      </w:pPr>
      <w:r w:rsidRPr="00D1481A">
        <w:rPr>
          <w:rFonts w:hint="eastAsia"/>
          <w:b/>
          <w:bCs/>
          <w:color w:val="A4063E" w:themeColor="accent1"/>
        </w:rPr>
        <w:t>id: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identificador único de la ruta. Es un código numérico autoincrementado.</w:t>
      </w:r>
    </w:p>
    <w:p w14:paraId="6D92AB6A" w14:textId="77777777" w:rsidR="00D1481A" w:rsidRPr="00D1481A" w:rsidRDefault="00D1481A" w:rsidP="00D1481A">
      <w:pPr>
        <w:numPr>
          <w:ilvl w:val="0"/>
          <w:numId w:val="82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name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nombre de la ruta. Será obligatorio rellenar este campo</w:t>
      </w:r>
      <w:r w:rsidRPr="00D1481A">
        <w:t>.</w:t>
      </w:r>
    </w:p>
    <w:p w14:paraId="68DF46D4" w14:textId="0006405B" w:rsidR="00D1481A" w:rsidRDefault="00D1481A" w:rsidP="00D1481A">
      <w:pPr>
        <w:numPr>
          <w:ilvl w:val="0"/>
          <w:numId w:val="82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lastRenderedPageBreak/>
        <w:t>route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la información de la ruta en formato JSON. Será obligatorio rellenar este campo.</w:t>
      </w:r>
    </w:p>
    <w:p w14:paraId="6DF8ADA0" w14:textId="77777777" w:rsidR="00434F2E" w:rsidRPr="00D1481A" w:rsidRDefault="00434F2E" w:rsidP="00434F2E">
      <w:pPr>
        <w:ind w:left="720"/>
        <w:contextualSpacing/>
      </w:pPr>
    </w:p>
    <w:p w14:paraId="32A955BE" w14:textId="77777777" w:rsidR="00D1481A" w:rsidRPr="00D1481A" w:rsidRDefault="00D1481A" w:rsidP="00D1481A">
      <w:pPr>
        <w:keepNext/>
        <w:keepLines/>
        <w:spacing w:before="40"/>
        <w:outlineLvl w:val="5"/>
        <w:rPr>
          <w:rFonts w:eastAsiaTheme="majorEastAsia" w:cstheme="majorBidi"/>
          <w:b/>
          <w:color w:val="51031E" w:themeColor="accent1" w:themeShade="7F"/>
          <w:sz w:val="28"/>
        </w:rPr>
      </w:pPr>
      <w:bookmarkStart w:id="49" w:name="_Toc133916733"/>
      <w:bookmarkStart w:id="50" w:name="_Toc133918495"/>
      <w:r w:rsidRPr="00D1481A">
        <w:rPr>
          <w:rFonts w:eastAsiaTheme="majorEastAsia" w:cstheme="majorBidi"/>
          <w:b/>
          <w:color w:val="51031E" w:themeColor="accent1" w:themeShade="7F"/>
          <w:sz w:val="28"/>
        </w:rPr>
        <w:t>Tabla Usuarios</w:t>
      </w:r>
      <w:bookmarkEnd w:id="49"/>
      <w:bookmarkEnd w:id="50"/>
    </w:p>
    <w:p w14:paraId="254B21E2" w14:textId="77777777" w:rsidR="00D1481A" w:rsidRPr="00D1481A" w:rsidRDefault="00D1481A" w:rsidP="00D1481A">
      <w:r w:rsidRPr="00D1481A">
        <w:t>Es la tabla que almacenará los datos de los usuarios. Sus columnas son:</w:t>
      </w:r>
    </w:p>
    <w:p w14:paraId="4E5F95FF" w14:textId="77777777" w:rsidR="00D1481A" w:rsidRPr="00D1481A" w:rsidRDefault="00D1481A" w:rsidP="00D1481A">
      <w:pPr>
        <w:numPr>
          <w:ilvl w:val="0"/>
          <w:numId w:val="83"/>
        </w:numPr>
        <w:contextualSpacing/>
      </w:pPr>
      <w:r w:rsidRPr="00D1481A">
        <w:rPr>
          <w:rFonts w:hint="eastAsia"/>
          <w:b/>
          <w:bCs/>
          <w:color w:val="A4063E" w:themeColor="accent1"/>
        </w:rPr>
        <w:t>id: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identificador único del usuario. Es un código numérico autoincrementado.</w:t>
      </w:r>
    </w:p>
    <w:p w14:paraId="440A28A2" w14:textId="77777777" w:rsidR="00D1481A" w:rsidRPr="00D1481A" w:rsidRDefault="00D1481A" w:rsidP="00D1481A">
      <w:pPr>
        <w:numPr>
          <w:ilvl w:val="0"/>
          <w:numId w:val="83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name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nombre del usuario. Será obligatorio rellenar este campo.</w:t>
      </w:r>
    </w:p>
    <w:p w14:paraId="54C5B640" w14:textId="77777777" w:rsidR="00D1481A" w:rsidRPr="00D1481A" w:rsidRDefault="00D1481A" w:rsidP="00D1481A">
      <w:pPr>
        <w:numPr>
          <w:ilvl w:val="0"/>
          <w:numId w:val="83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lastname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apellido del usuario. Será obligatorio rellenar este campo.</w:t>
      </w:r>
    </w:p>
    <w:p w14:paraId="3FEDA891" w14:textId="77777777" w:rsidR="00D1481A" w:rsidRPr="00D1481A" w:rsidRDefault="00D1481A" w:rsidP="00D1481A">
      <w:pPr>
        <w:numPr>
          <w:ilvl w:val="0"/>
          <w:numId w:val="83"/>
        </w:numPr>
        <w:contextualSpacing/>
      </w:pPr>
      <w:proofErr w:type="spellStart"/>
      <w:r w:rsidRPr="00D1481A">
        <w:rPr>
          <w:rFonts w:hint="eastAsia"/>
          <w:b/>
          <w:bCs/>
          <w:color w:val="A4063E" w:themeColor="accent1"/>
        </w:rPr>
        <w:t>phone_number</w:t>
      </w:r>
      <w:proofErr w:type="spellEnd"/>
      <w:r w:rsidRPr="00D1481A">
        <w:rPr>
          <w:rFonts w:hint="eastAsia"/>
          <w:b/>
          <w:bCs/>
          <w:color w:val="A4063E" w:themeColor="accent1"/>
        </w:rPr>
        <w:t>:</w:t>
      </w:r>
      <w:r w:rsidRPr="00D1481A">
        <w:rPr>
          <w:rFonts w:hint="eastAsia"/>
          <w:color w:val="A4063E" w:themeColor="accent1"/>
        </w:rPr>
        <w:t xml:space="preserve"> </w:t>
      </w:r>
      <w:r w:rsidRPr="00D1481A">
        <w:rPr>
          <w:rFonts w:hint="eastAsia"/>
        </w:rPr>
        <w:t>Es el número de teléfono del usuario</w:t>
      </w:r>
    </w:p>
    <w:p w14:paraId="1B688B0F" w14:textId="77777777" w:rsidR="00D1481A" w:rsidRPr="00D1481A" w:rsidRDefault="00D1481A" w:rsidP="00D1481A"/>
    <w:p w14:paraId="3889ABDF" w14:textId="14AB83C3" w:rsidR="006B59E1" w:rsidRDefault="006B59E1" w:rsidP="00D1481A">
      <w:pPr>
        <w:pStyle w:val="Ttulo2"/>
      </w:pPr>
    </w:p>
    <w:p w14:paraId="149358B0" w14:textId="77777777" w:rsidR="006B59E1" w:rsidRPr="003E20B3" w:rsidRDefault="006B59E1" w:rsidP="006B59E1"/>
    <w:sectPr w:rsidR="006B59E1" w:rsidRPr="003E20B3" w:rsidSect="00D26A35">
      <w:footerReference w:type="default" r:id="rId10"/>
      <w:footerReference w:type="first" r:id="rId11"/>
      <w:pgSz w:w="11906" w:h="16838" w:code="9"/>
      <w:pgMar w:top="1418" w:right="1701" w:bottom="1418" w:left="1701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589E" w14:textId="77777777" w:rsidR="00E46F2A" w:rsidRDefault="00E46F2A" w:rsidP="004B7E44">
      <w:r>
        <w:separator/>
      </w:r>
    </w:p>
  </w:endnote>
  <w:endnote w:type="continuationSeparator" w:id="0">
    <w:p w14:paraId="28B36FE9" w14:textId="77777777" w:rsidR="00E46F2A" w:rsidRDefault="00E46F2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A2D4C" w14:textId="77777777" w:rsidR="00863668" w:rsidRPr="003D7F69" w:rsidRDefault="00863668">
    <w:pPr>
      <w:pStyle w:val="Piedepgina"/>
      <w:rPr>
        <w:caps/>
        <w:color w:val="A4063E" w:themeColor="accent1"/>
        <w:sz w:val="28"/>
        <w:szCs w:val="28"/>
      </w:rPr>
    </w:pPr>
    <w:r w:rsidRPr="003D7F69">
      <w:rPr>
        <w:caps/>
        <w:color w:val="A4063E" w:themeColor="accent1"/>
        <w:sz w:val="28"/>
        <w:szCs w:val="28"/>
      </w:rPr>
      <w:fldChar w:fldCharType="begin"/>
    </w:r>
    <w:r w:rsidRPr="003D7F69">
      <w:rPr>
        <w:caps/>
        <w:color w:val="A4063E" w:themeColor="accent1"/>
        <w:sz w:val="28"/>
        <w:szCs w:val="28"/>
      </w:rPr>
      <w:instrText>PAGE   \* MERGEFORMAT</w:instrText>
    </w:r>
    <w:r w:rsidRPr="003D7F69">
      <w:rPr>
        <w:caps/>
        <w:color w:val="A4063E" w:themeColor="accent1"/>
        <w:sz w:val="28"/>
        <w:szCs w:val="28"/>
      </w:rPr>
      <w:fldChar w:fldCharType="separate"/>
    </w:r>
    <w:r w:rsidRPr="003D7F69">
      <w:rPr>
        <w:caps/>
        <w:color w:val="A4063E" w:themeColor="accent1"/>
        <w:sz w:val="28"/>
        <w:szCs w:val="28"/>
      </w:rPr>
      <w:t>2</w:t>
    </w:r>
    <w:r w:rsidRPr="003D7F69">
      <w:rPr>
        <w:caps/>
        <w:color w:val="A4063E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355C1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F552" w14:textId="77777777" w:rsidR="00E46F2A" w:rsidRDefault="00E46F2A" w:rsidP="004B7E44">
      <w:r>
        <w:separator/>
      </w:r>
    </w:p>
  </w:footnote>
  <w:footnote w:type="continuationSeparator" w:id="0">
    <w:p w14:paraId="3D493C43" w14:textId="77777777" w:rsidR="00E46F2A" w:rsidRDefault="00E46F2A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EE7"/>
    <w:multiLevelType w:val="hybridMultilevel"/>
    <w:tmpl w:val="DA1023E2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27F2"/>
    <w:multiLevelType w:val="hybridMultilevel"/>
    <w:tmpl w:val="550286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639FE"/>
    <w:multiLevelType w:val="hybridMultilevel"/>
    <w:tmpl w:val="EF924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54F"/>
    <w:multiLevelType w:val="hybridMultilevel"/>
    <w:tmpl w:val="91167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22823"/>
    <w:multiLevelType w:val="hybridMultilevel"/>
    <w:tmpl w:val="206C4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D7807"/>
    <w:multiLevelType w:val="hybridMultilevel"/>
    <w:tmpl w:val="CE727C76"/>
    <w:lvl w:ilvl="0" w:tplc="53B0D666">
      <w:start w:val="1"/>
      <w:numFmt w:val="decimal"/>
      <w:lvlText w:val="%1."/>
      <w:lvlJc w:val="left"/>
      <w:pPr>
        <w:ind w:left="720" w:hanging="360"/>
      </w:pPr>
      <w:rPr>
        <w:rFonts w:ascii="Open Sans" w:eastAsiaTheme="minorEastAsia" w:hAnsi="Open Sans" w:cstheme="minorBid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C7D0F"/>
    <w:multiLevelType w:val="hybridMultilevel"/>
    <w:tmpl w:val="D9705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CB5B16"/>
    <w:multiLevelType w:val="hybridMultilevel"/>
    <w:tmpl w:val="381A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D3074"/>
    <w:multiLevelType w:val="multilevel"/>
    <w:tmpl w:val="BA722A7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E6B5BA3"/>
    <w:multiLevelType w:val="hybridMultilevel"/>
    <w:tmpl w:val="1C30BC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659EC"/>
    <w:multiLevelType w:val="hybridMultilevel"/>
    <w:tmpl w:val="D846B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B3518D"/>
    <w:multiLevelType w:val="hybridMultilevel"/>
    <w:tmpl w:val="CC6E43C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D45C0D"/>
    <w:multiLevelType w:val="multilevel"/>
    <w:tmpl w:val="0E50867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66C6BF2"/>
    <w:multiLevelType w:val="multilevel"/>
    <w:tmpl w:val="87AEB1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6724A2E"/>
    <w:multiLevelType w:val="hybridMultilevel"/>
    <w:tmpl w:val="2B1E8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6B1EE7"/>
    <w:multiLevelType w:val="hybridMultilevel"/>
    <w:tmpl w:val="2F24BE7C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A7674C"/>
    <w:multiLevelType w:val="hybridMultilevel"/>
    <w:tmpl w:val="53FE8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6C0D03"/>
    <w:multiLevelType w:val="hybridMultilevel"/>
    <w:tmpl w:val="68FE5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8656FD"/>
    <w:multiLevelType w:val="hybridMultilevel"/>
    <w:tmpl w:val="EE886A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547249"/>
    <w:multiLevelType w:val="hybridMultilevel"/>
    <w:tmpl w:val="6AFEFCB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D1A2816"/>
    <w:multiLevelType w:val="hybridMultilevel"/>
    <w:tmpl w:val="2D06B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805E92"/>
    <w:multiLevelType w:val="hybridMultilevel"/>
    <w:tmpl w:val="95DC7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C95657"/>
    <w:multiLevelType w:val="hybridMultilevel"/>
    <w:tmpl w:val="FC68D6EA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36306C"/>
    <w:multiLevelType w:val="multilevel"/>
    <w:tmpl w:val="1DB650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3CB53F5"/>
    <w:multiLevelType w:val="hybridMultilevel"/>
    <w:tmpl w:val="45BC8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365B4B"/>
    <w:multiLevelType w:val="hybridMultilevel"/>
    <w:tmpl w:val="1E0A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2224DC"/>
    <w:multiLevelType w:val="hybridMultilevel"/>
    <w:tmpl w:val="9C1EA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000D4B"/>
    <w:multiLevelType w:val="hybridMultilevel"/>
    <w:tmpl w:val="9CE219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DE2F1A"/>
    <w:multiLevelType w:val="hybridMultilevel"/>
    <w:tmpl w:val="B6BCD98C"/>
    <w:lvl w:ilvl="0" w:tplc="AC9EC6D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F06486"/>
    <w:multiLevelType w:val="hybridMultilevel"/>
    <w:tmpl w:val="7D546C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AB48AA"/>
    <w:multiLevelType w:val="hybridMultilevel"/>
    <w:tmpl w:val="7368B7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AF2884"/>
    <w:multiLevelType w:val="hybridMultilevel"/>
    <w:tmpl w:val="23BEA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F77634"/>
    <w:multiLevelType w:val="hybridMultilevel"/>
    <w:tmpl w:val="DA56B62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FBA1C6B"/>
    <w:multiLevelType w:val="hybridMultilevel"/>
    <w:tmpl w:val="EC2843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3C527C"/>
    <w:multiLevelType w:val="hybridMultilevel"/>
    <w:tmpl w:val="287C640E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94E65E0">
      <w:numFmt w:val="bullet"/>
      <w:lvlText w:val="-"/>
      <w:lvlJc w:val="left"/>
      <w:pPr>
        <w:ind w:left="1440" w:hanging="360"/>
      </w:pPr>
      <w:rPr>
        <w:rFonts w:ascii="Open Sans" w:eastAsiaTheme="minorEastAsia" w:hAnsi="Open Sans" w:cs="Open San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5838A9"/>
    <w:multiLevelType w:val="hybridMultilevel"/>
    <w:tmpl w:val="6ED09916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534230"/>
    <w:multiLevelType w:val="hybridMultilevel"/>
    <w:tmpl w:val="F74CB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2A16A3"/>
    <w:multiLevelType w:val="hybridMultilevel"/>
    <w:tmpl w:val="470AD7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35321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3CFF49B4"/>
    <w:multiLevelType w:val="hybridMultilevel"/>
    <w:tmpl w:val="05500FAC"/>
    <w:lvl w:ilvl="0" w:tplc="57083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FC3288"/>
    <w:multiLevelType w:val="hybridMultilevel"/>
    <w:tmpl w:val="9550A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492269"/>
    <w:multiLevelType w:val="hybridMultilevel"/>
    <w:tmpl w:val="EE164E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501DC3"/>
    <w:multiLevelType w:val="hybridMultilevel"/>
    <w:tmpl w:val="17486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4C56E7"/>
    <w:multiLevelType w:val="hybridMultilevel"/>
    <w:tmpl w:val="4B28B3F4"/>
    <w:lvl w:ilvl="0" w:tplc="3B92BE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C2182D"/>
    <w:multiLevelType w:val="hybridMultilevel"/>
    <w:tmpl w:val="63F41B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A41EC0"/>
    <w:multiLevelType w:val="multilevel"/>
    <w:tmpl w:val="6FF44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6" w15:restartNumberingAfterBreak="0">
    <w:nsid w:val="4C9B157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CFD3D8F"/>
    <w:multiLevelType w:val="hybridMultilevel"/>
    <w:tmpl w:val="42C4B5A4"/>
    <w:lvl w:ilvl="0" w:tplc="BBB2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0D21E5"/>
    <w:multiLevelType w:val="hybridMultilevel"/>
    <w:tmpl w:val="F3742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84125E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0" w15:restartNumberingAfterBreak="0">
    <w:nsid w:val="4E265AAE"/>
    <w:multiLevelType w:val="hybridMultilevel"/>
    <w:tmpl w:val="24B46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89707A"/>
    <w:multiLevelType w:val="hybridMultilevel"/>
    <w:tmpl w:val="9F0E6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2F462B"/>
    <w:multiLevelType w:val="hybridMultilevel"/>
    <w:tmpl w:val="D1B46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F84E38"/>
    <w:multiLevelType w:val="multilevel"/>
    <w:tmpl w:val="FC0278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55183762"/>
    <w:multiLevelType w:val="hybridMultilevel"/>
    <w:tmpl w:val="F73EB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FD1B85"/>
    <w:multiLevelType w:val="hybridMultilevel"/>
    <w:tmpl w:val="738E80D8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9F4DEC"/>
    <w:multiLevelType w:val="hybridMultilevel"/>
    <w:tmpl w:val="48A685E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8018A6"/>
    <w:multiLevelType w:val="multilevel"/>
    <w:tmpl w:val="07C8C5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5A6817F1"/>
    <w:multiLevelType w:val="hybridMultilevel"/>
    <w:tmpl w:val="6BA86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89565F"/>
    <w:multiLevelType w:val="hybridMultilevel"/>
    <w:tmpl w:val="3D78A038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4F8CFD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D072863"/>
    <w:multiLevelType w:val="hybridMultilevel"/>
    <w:tmpl w:val="48A685E4"/>
    <w:lvl w:ilvl="0" w:tplc="1E9A817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347C74"/>
    <w:multiLevelType w:val="hybridMultilevel"/>
    <w:tmpl w:val="96CCA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2D01F4"/>
    <w:multiLevelType w:val="hybridMultilevel"/>
    <w:tmpl w:val="3D381B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617D2E"/>
    <w:multiLevelType w:val="hybridMultilevel"/>
    <w:tmpl w:val="808E4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AA4AE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6C8507F2"/>
    <w:multiLevelType w:val="hybridMultilevel"/>
    <w:tmpl w:val="F2EAB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9A1CD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6FBD6CAE"/>
    <w:multiLevelType w:val="hybridMultilevel"/>
    <w:tmpl w:val="2D84A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2801DD"/>
    <w:multiLevelType w:val="hybridMultilevel"/>
    <w:tmpl w:val="31DAD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3D1571"/>
    <w:multiLevelType w:val="multilevel"/>
    <w:tmpl w:val="1DB650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0" w15:restartNumberingAfterBreak="0">
    <w:nsid w:val="71C71D33"/>
    <w:multiLevelType w:val="hybridMultilevel"/>
    <w:tmpl w:val="EDCC5234"/>
    <w:lvl w:ilvl="0" w:tplc="AC9EC6D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905ED3"/>
    <w:multiLevelType w:val="hybridMultilevel"/>
    <w:tmpl w:val="E6B8B3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CB02BC"/>
    <w:multiLevelType w:val="hybridMultilevel"/>
    <w:tmpl w:val="0C487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692F2B"/>
    <w:multiLevelType w:val="hybridMultilevel"/>
    <w:tmpl w:val="941C5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A102D3"/>
    <w:multiLevelType w:val="hybridMultilevel"/>
    <w:tmpl w:val="20B8B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674017"/>
    <w:multiLevelType w:val="multilevel"/>
    <w:tmpl w:val="BC4A02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6" w15:restartNumberingAfterBreak="0">
    <w:nsid w:val="79B568AE"/>
    <w:multiLevelType w:val="multilevel"/>
    <w:tmpl w:val="0E50867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7" w15:restartNumberingAfterBreak="0">
    <w:nsid w:val="7B3B52C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8" w15:restartNumberingAfterBreak="0">
    <w:nsid w:val="7B647E60"/>
    <w:multiLevelType w:val="hybridMultilevel"/>
    <w:tmpl w:val="D76AA5D2"/>
    <w:lvl w:ilvl="0" w:tplc="F47A6F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7C0815"/>
    <w:multiLevelType w:val="hybridMultilevel"/>
    <w:tmpl w:val="9822D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2D23A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1" w15:restartNumberingAfterBreak="0">
    <w:nsid w:val="7D644BB1"/>
    <w:multiLevelType w:val="hybridMultilevel"/>
    <w:tmpl w:val="EF564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CF2F3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3" w15:restartNumberingAfterBreak="0">
    <w:nsid w:val="7FE53E05"/>
    <w:multiLevelType w:val="hybridMultilevel"/>
    <w:tmpl w:val="BC046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47714">
    <w:abstractNumId w:val="16"/>
  </w:num>
  <w:num w:numId="2" w16cid:durableId="1241208559">
    <w:abstractNumId w:val="48"/>
  </w:num>
  <w:num w:numId="3" w16cid:durableId="1578899503">
    <w:abstractNumId w:val="81"/>
  </w:num>
  <w:num w:numId="4" w16cid:durableId="1546143378">
    <w:abstractNumId w:val="1"/>
  </w:num>
  <w:num w:numId="5" w16cid:durableId="773984224">
    <w:abstractNumId w:val="41"/>
  </w:num>
  <w:num w:numId="6" w16cid:durableId="1470056827">
    <w:abstractNumId w:val="28"/>
  </w:num>
  <w:num w:numId="7" w16cid:durableId="1728726616">
    <w:abstractNumId w:val="70"/>
  </w:num>
  <w:num w:numId="8" w16cid:durableId="925648131">
    <w:abstractNumId w:val="47"/>
  </w:num>
  <w:num w:numId="9" w16cid:durableId="708650173">
    <w:abstractNumId w:val="15"/>
  </w:num>
  <w:num w:numId="10" w16cid:durableId="1547258825">
    <w:abstractNumId w:val="21"/>
  </w:num>
  <w:num w:numId="11" w16cid:durableId="1534536496">
    <w:abstractNumId w:val="78"/>
  </w:num>
  <w:num w:numId="12" w16cid:durableId="412704268">
    <w:abstractNumId w:val="50"/>
  </w:num>
  <w:num w:numId="13" w16cid:durableId="1999993950">
    <w:abstractNumId w:val="3"/>
  </w:num>
  <w:num w:numId="14" w16cid:durableId="188876717">
    <w:abstractNumId w:val="31"/>
  </w:num>
  <w:num w:numId="15" w16cid:durableId="1535463536">
    <w:abstractNumId w:val="18"/>
  </w:num>
  <w:num w:numId="16" w16cid:durableId="170682911">
    <w:abstractNumId w:val="67"/>
  </w:num>
  <w:num w:numId="17" w16cid:durableId="1239483031">
    <w:abstractNumId w:val="79"/>
  </w:num>
  <w:num w:numId="18" w16cid:durableId="177353418">
    <w:abstractNumId w:val="33"/>
  </w:num>
  <w:num w:numId="19" w16cid:durableId="2121532333">
    <w:abstractNumId w:val="27"/>
  </w:num>
  <w:num w:numId="20" w16cid:durableId="106315798">
    <w:abstractNumId w:val="9"/>
  </w:num>
  <w:num w:numId="21" w16cid:durableId="1287590059">
    <w:abstractNumId w:val="5"/>
  </w:num>
  <w:num w:numId="22" w16cid:durableId="517891129">
    <w:abstractNumId w:val="17"/>
  </w:num>
  <w:num w:numId="23" w16cid:durableId="1772890053">
    <w:abstractNumId w:val="62"/>
  </w:num>
  <w:num w:numId="24" w16cid:durableId="619336472">
    <w:abstractNumId w:val="4"/>
  </w:num>
  <w:num w:numId="25" w16cid:durableId="286470269">
    <w:abstractNumId w:val="61"/>
  </w:num>
  <w:num w:numId="26" w16cid:durableId="1816799021">
    <w:abstractNumId w:val="43"/>
  </w:num>
  <w:num w:numId="27" w16cid:durableId="632098017">
    <w:abstractNumId w:val="42"/>
  </w:num>
  <w:num w:numId="28" w16cid:durableId="914585351">
    <w:abstractNumId w:val="20"/>
  </w:num>
  <w:num w:numId="29" w16cid:durableId="1160315959">
    <w:abstractNumId w:val="60"/>
  </w:num>
  <w:num w:numId="30" w16cid:durableId="628245277">
    <w:abstractNumId w:val="56"/>
  </w:num>
  <w:num w:numId="31" w16cid:durableId="1219241014">
    <w:abstractNumId w:val="55"/>
  </w:num>
  <w:num w:numId="32" w16cid:durableId="1007055021">
    <w:abstractNumId w:val="59"/>
  </w:num>
  <w:num w:numId="33" w16cid:durableId="333842526">
    <w:abstractNumId w:val="22"/>
  </w:num>
  <w:num w:numId="34" w16cid:durableId="1534684176">
    <w:abstractNumId w:val="76"/>
  </w:num>
  <w:num w:numId="35" w16cid:durableId="1597902441">
    <w:abstractNumId w:val="74"/>
  </w:num>
  <w:num w:numId="36" w16cid:durableId="1880361994">
    <w:abstractNumId w:val="6"/>
  </w:num>
  <w:num w:numId="37" w16cid:durableId="514346723">
    <w:abstractNumId w:val="14"/>
  </w:num>
  <w:num w:numId="38" w16cid:durableId="654265455">
    <w:abstractNumId w:val="10"/>
  </w:num>
  <w:num w:numId="39" w16cid:durableId="169762129">
    <w:abstractNumId w:val="37"/>
  </w:num>
  <w:num w:numId="40" w16cid:durableId="205872668">
    <w:abstractNumId w:val="24"/>
  </w:num>
  <w:num w:numId="41" w16cid:durableId="165092601">
    <w:abstractNumId w:val="44"/>
  </w:num>
  <w:num w:numId="42" w16cid:durableId="520121287">
    <w:abstractNumId w:val="2"/>
  </w:num>
  <w:num w:numId="43" w16cid:durableId="2088451346">
    <w:abstractNumId w:val="25"/>
  </w:num>
  <w:num w:numId="44" w16cid:durableId="303973582">
    <w:abstractNumId w:val="71"/>
  </w:num>
  <w:num w:numId="45" w16cid:durableId="2077386845">
    <w:abstractNumId w:val="0"/>
  </w:num>
  <w:num w:numId="46" w16cid:durableId="1940796754">
    <w:abstractNumId w:val="29"/>
  </w:num>
  <w:num w:numId="47" w16cid:durableId="846865979">
    <w:abstractNumId w:val="49"/>
  </w:num>
  <w:num w:numId="48" w16cid:durableId="1054619312">
    <w:abstractNumId w:val="30"/>
  </w:num>
  <w:num w:numId="49" w16cid:durableId="787360650">
    <w:abstractNumId w:val="7"/>
  </w:num>
  <w:num w:numId="50" w16cid:durableId="1464618287">
    <w:abstractNumId w:val="38"/>
  </w:num>
  <w:num w:numId="51" w16cid:durableId="1709790725">
    <w:abstractNumId w:val="77"/>
  </w:num>
  <w:num w:numId="52" w16cid:durableId="119958426">
    <w:abstractNumId w:val="64"/>
  </w:num>
  <w:num w:numId="53" w16cid:durableId="643433659">
    <w:abstractNumId w:val="46"/>
  </w:num>
  <w:num w:numId="54" w16cid:durableId="1774400359">
    <w:abstractNumId w:val="80"/>
  </w:num>
  <w:num w:numId="55" w16cid:durableId="236943298">
    <w:abstractNumId w:val="82"/>
  </w:num>
  <w:num w:numId="56" w16cid:durableId="723869711">
    <w:abstractNumId w:val="66"/>
  </w:num>
  <w:num w:numId="57" w16cid:durableId="548344807">
    <w:abstractNumId w:val="12"/>
  </w:num>
  <w:num w:numId="58" w16cid:durableId="1600141088">
    <w:abstractNumId w:val="13"/>
  </w:num>
  <w:num w:numId="59" w16cid:durableId="514150003">
    <w:abstractNumId w:val="8"/>
  </w:num>
  <w:num w:numId="60" w16cid:durableId="1299457012">
    <w:abstractNumId w:val="11"/>
  </w:num>
  <w:num w:numId="61" w16cid:durableId="1786344774">
    <w:abstractNumId w:val="75"/>
  </w:num>
  <w:num w:numId="62" w16cid:durableId="141704125">
    <w:abstractNumId w:val="53"/>
  </w:num>
  <w:num w:numId="63" w16cid:durableId="1383871274">
    <w:abstractNumId w:val="57"/>
  </w:num>
  <w:num w:numId="64" w16cid:durableId="1710180249">
    <w:abstractNumId w:val="23"/>
  </w:num>
  <w:num w:numId="65" w16cid:durableId="66153281">
    <w:abstractNumId w:val="69"/>
  </w:num>
  <w:num w:numId="66" w16cid:durableId="1868788150">
    <w:abstractNumId w:val="39"/>
  </w:num>
  <w:num w:numId="67" w16cid:durableId="1471168430">
    <w:abstractNumId w:val="45"/>
  </w:num>
  <w:num w:numId="68" w16cid:durableId="1012953146">
    <w:abstractNumId w:val="63"/>
  </w:num>
  <w:num w:numId="69" w16cid:durableId="1399283955">
    <w:abstractNumId w:val="19"/>
  </w:num>
  <w:num w:numId="70" w16cid:durableId="1570650321">
    <w:abstractNumId w:val="52"/>
  </w:num>
  <w:num w:numId="71" w16cid:durableId="1524705287">
    <w:abstractNumId w:val="83"/>
  </w:num>
  <w:num w:numId="72" w16cid:durableId="940533891">
    <w:abstractNumId w:val="32"/>
  </w:num>
  <w:num w:numId="73" w16cid:durableId="647051007">
    <w:abstractNumId w:val="51"/>
  </w:num>
  <w:num w:numId="74" w16cid:durableId="21327917">
    <w:abstractNumId w:val="34"/>
  </w:num>
  <w:num w:numId="75" w16cid:durableId="750083869">
    <w:abstractNumId w:val="35"/>
  </w:num>
  <w:num w:numId="76" w16cid:durableId="371662134">
    <w:abstractNumId w:val="54"/>
  </w:num>
  <w:num w:numId="77" w16cid:durableId="1638411066">
    <w:abstractNumId w:val="36"/>
  </w:num>
  <w:num w:numId="78" w16cid:durableId="2097822663">
    <w:abstractNumId w:val="58"/>
  </w:num>
  <w:num w:numId="79" w16cid:durableId="1918393975">
    <w:abstractNumId w:val="40"/>
  </w:num>
  <w:num w:numId="80" w16cid:durableId="1141263614">
    <w:abstractNumId w:val="65"/>
  </w:num>
  <w:num w:numId="81" w16cid:durableId="1929339830">
    <w:abstractNumId w:val="68"/>
  </w:num>
  <w:num w:numId="82" w16cid:durableId="2080520670">
    <w:abstractNumId w:val="26"/>
  </w:num>
  <w:num w:numId="83" w16cid:durableId="960183551">
    <w:abstractNumId w:val="73"/>
  </w:num>
  <w:num w:numId="84" w16cid:durableId="12296124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1A"/>
    <w:rsid w:val="00003E73"/>
    <w:rsid w:val="00004C74"/>
    <w:rsid w:val="000218AD"/>
    <w:rsid w:val="000338F1"/>
    <w:rsid w:val="00033AE6"/>
    <w:rsid w:val="00037704"/>
    <w:rsid w:val="000512D6"/>
    <w:rsid w:val="0005229D"/>
    <w:rsid w:val="00056053"/>
    <w:rsid w:val="00070A68"/>
    <w:rsid w:val="00080D24"/>
    <w:rsid w:val="000821D9"/>
    <w:rsid w:val="00094D24"/>
    <w:rsid w:val="000C0FD8"/>
    <w:rsid w:val="000C7824"/>
    <w:rsid w:val="000D3175"/>
    <w:rsid w:val="000D3DDC"/>
    <w:rsid w:val="000D61F6"/>
    <w:rsid w:val="000E055C"/>
    <w:rsid w:val="000F4E5D"/>
    <w:rsid w:val="001012F6"/>
    <w:rsid w:val="001058C2"/>
    <w:rsid w:val="00115498"/>
    <w:rsid w:val="00115A77"/>
    <w:rsid w:val="001236B9"/>
    <w:rsid w:val="00133F26"/>
    <w:rsid w:val="00143014"/>
    <w:rsid w:val="00144DAE"/>
    <w:rsid w:val="001536D2"/>
    <w:rsid w:val="00154892"/>
    <w:rsid w:val="001701B6"/>
    <w:rsid w:val="0017308E"/>
    <w:rsid w:val="00185B8B"/>
    <w:rsid w:val="001868A8"/>
    <w:rsid w:val="001A118F"/>
    <w:rsid w:val="001A2579"/>
    <w:rsid w:val="001A488A"/>
    <w:rsid w:val="001B11CD"/>
    <w:rsid w:val="001B70F5"/>
    <w:rsid w:val="001E307B"/>
    <w:rsid w:val="001E790B"/>
    <w:rsid w:val="00204F0C"/>
    <w:rsid w:val="00205ADB"/>
    <w:rsid w:val="00212747"/>
    <w:rsid w:val="002462BB"/>
    <w:rsid w:val="002513B3"/>
    <w:rsid w:val="00255DD8"/>
    <w:rsid w:val="00257522"/>
    <w:rsid w:val="0026210C"/>
    <w:rsid w:val="002728C3"/>
    <w:rsid w:val="00272FC5"/>
    <w:rsid w:val="002734C8"/>
    <w:rsid w:val="00276C4A"/>
    <w:rsid w:val="00285677"/>
    <w:rsid w:val="00293B83"/>
    <w:rsid w:val="00295D51"/>
    <w:rsid w:val="00296BCF"/>
    <w:rsid w:val="002C58FE"/>
    <w:rsid w:val="002D3671"/>
    <w:rsid w:val="003016E0"/>
    <w:rsid w:val="003114C6"/>
    <w:rsid w:val="00313E68"/>
    <w:rsid w:val="003248FF"/>
    <w:rsid w:val="003348F0"/>
    <w:rsid w:val="00335869"/>
    <w:rsid w:val="003404BB"/>
    <w:rsid w:val="00353BAE"/>
    <w:rsid w:val="00353CD3"/>
    <w:rsid w:val="003546CD"/>
    <w:rsid w:val="003546DD"/>
    <w:rsid w:val="0035593E"/>
    <w:rsid w:val="003633BF"/>
    <w:rsid w:val="00377077"/>
    <w:rsid w:val="003910A9"/>
    <w:rsid w:val="003D200E"/>
    <w:rsid w:val="003D453D"/>
    <w:rsid w:val="003D6FD2"/>
    <w:rsid w:val="003D7F69"/>
    <w:rsid w:val="003E20B3"/>
    <w:rsid w:val="003F5689"/>
    <w:rsid w:val="00434F2E"/>
    <w:rsid w:val="00435747"/>
    <w:rsid w:val="004404C9"/>
    <w:rsid w:val="00441890"/>
    <w:rsid w:val="004421EF"/>
    <w:rsid w:val="00446D6B"/>
    <w:rsid w:val="00452A22"/>
    <w:rsid w:val="00473E44"/>
    <w:rsid w:val="00485350"/>
    <w:rsid w:val="00485BBE"/>
    <w:rsid w:val="00497470"/>
    <w:rsid w:val="004B7E44"/>
    <w:rsid w:val="004C55A5"/>
    <w:rsid w:val="004D210A"/>
    <w:rsid w:val="004D5252"/>
    <w:rsid w:val="004D74F3"/>
    <w:rsid w:val="004F2B86"/>
    <w:rsid w:val="005001AE"/>
    <w:rsid w:val="00512AEF"/>
    <w:rsid w:val="0052679E"/>
    <w:rsid w:val="00536FBD"/>
    <w:rsid w:val="00541D5A"/>
    <w:rsid w:val="005426C5"/>
    <w:rsid w:val="00565BB9"/>
    <w:rsid w:val="005721BC"/>
    <w:rsid w:val="0057252D"/>
    <w:rsid w:val="00572FE0"/>
    <w:rsid w:val="00581101"/>
    <w:rsid w:val="00583E52"/>
    <w:rsid w:val="00591F83"/>
    <w:rsid w:val="005A2DB4"/>
    <w:rsid w:val="005A718F"/>
    <w:rsid w:val="005B14E7"/>
    <w:rsid w:val="005C2AEF"/>
    <w:rsid w:val="005D720D"/>
    <w:rsid w:val="005D7641"/>
    <w:rsid w:val="005E29A0"/>
    <w:rsid w:val="005E4953"/>
    <w:rsid w:val="005E5648"/>
    <w:rsid w:val="005F05CB"/>
    <w:rsid w:val="005F14C8"/>
    <w:rsid w:val="005F248E"/>
    <w:rsid w:val="00603821"/>
    <w:rsid w:val="0063593C"/>
    <w:rsid w:val="0064602D"/>
    <w:rsid w:val="00646E2E"/>
    <w:rsid w:val="006506E3"/>
    <w:rsid w:val="00654E5F"/>
    <w:rsid w:val="0066328D"/>
    <w:rsid w:val="00671E72"/>
    <w:rsid w:val="00673EC2"/>
    <w:rsid w:val="006845DB"/>
    <w:rsid w:val="006A176B"/>
    <w:rsid w:val="006A3CE7"/>
    <w:rsid w:val="006A40BA"/>
    <w:rsid w:val="006B1A49"/>
    <w:rsid w:val="006B59E1"/>
    <w:rsid w:val="006E5E10"/>
    <w:rsid w:val="006F079D"/>
    <w:rsid w:val="006F62A5"/>
    <w:rsid w:val="00702EF9"/>
    <w:rsid w:val="00710C0F"/>
    <w:rsid w:val="00734175"/>
    <w:rsid w:val="007516CF"/>
    <w:rsid w:val="00762E10"/>
    <w:rsid w:val="0078469E"/>
    <w:rsid w:val="007A16FF"/>
    <w:rsid w:val="007A2B14"/>
    <w:rsid w:val="007A7559"/>
    <w:rsid w:val="007B4949"/>
    <w:rsid w:val="007B4A97"/>
    <w:rsid w:val="007C1D8D"/>
    <w:rsid w:val="007C4594"/>
    <w:rsid w:val="007E626F"/>
    <w:rsid w:val="008027A4"/>
    <w:rsid w:val="00814F10"/>
    <w:rsid w:val="008179F3"/>
    <w:rsid w:val="00821875"/>
    <w:rsid w:val="00827795"/>
    <w:rsid w:val="0083438D"/>
    <w:rsid w:val="00843E95"/>
    <w:rsid w:val="00847584"/>
    <w:rsid w:val="008503BB"/>
    <w:rsid w:val="0085114D"/>
    <w:rsid w:val="00863041"/>
    <w:rsid w:val="00863668"/>
    <w:rsid w:val="00883651"/>
    <w:rsid w:val="00884E10"/>
    <w:rsid w:val="00897EE7"/>
    <w:rsid w:val="008B2ACE"/>
    <w:rsid w:val="008B33BC"/>
    <w:rsid w:val="008B6F39"/>
    <w:rsid w:val="008C476F"/>
    <w:rsid w:val="008C4C70"/>
    <w:rsid w:val="008C6146"/>
    <w:rsid w:val="008C673A"/>
    <w:rsid w:val="008E6808"/>
    <w:rsid w:val="00907013"/>
    <w:rsid w:val="009120E9"/>
    <w:rsid w:val="00916263"/>
    <w:rsid w:val="009348E9"/>
    <w:rsid w:val="00945900"/>
    <w:rsid w:val="00953565"/>
    <w:rsid w:val="00965E94"/>
    <w:rsid w:val="009708D5"/>
    <w:rsid w:val="009942D2"/>
    <w:rsid w:val="009A1D26"/>
    <w:rsid w:val="009B081A"/>
    <w:rsid w:val="009B3088"/>
    <w:rsid w:val="009B4BE6"/>
    <w:rsid w:val="009B63AC"/>
    <w:rsid w:val="009C396C"/>
    <w:rsid w:val="00A1150E"/>
    <w:rsid w:val="00A14503"/>
    <w:rsid w:val="00A1647D"/>
    <w:rsid w:val="00A23BA4"/>
    <w:rsid w:val="00A268B0"/>
    <w:rsid w:val="00A2766B"/>
    <w:rsid w:val="00A32E63"/>
    <w:rsid w:val="00A33258"/>
    <w:rsid w:val="00A400F4"/>
    <w:rsid w:val="00A73CE7"/>
    <w:rsid w:val="00AA3194"/>
    <w:rsid w:val="00AA4B83"/>
    <w:rsid w:val="00AA533F"/>
    <w:rsid w:val="00AA55EF"/>
    <w:rsid w:val="00AA5C55"/>
    <w:rsid w:val="00AB3C7A"/>
    <w:rsid w:val="00AD38BD"/>
    <w:rsid w:val="00AD7B91"/>
    <w:rsid w:val="00AD7C71"/>
    <w:rsid w:val="00AE254A"/>
    <w:rsid w:val="00AE7F00"/>
    <w:rsid w:val="00AF4987"/>
    <w:rsid w:val="00B124C1"/>
    <w:rsid w:val="00B217EB"/>
    <w:rsid w:val="00B25098"/>
    <w:rsid w:val="00B3418E"/>
    <w:rsid w:val="00B4384B"/>
    <w:rsid w:val="00B50EA2"/>
    <w:rsid w:val="00B52630"/>
    <w:rsid w:val="00B54864"/>
    <w:rsid w:val="00B572B4"/>
    <w:rsid w:val="00B6039E"/>
    <w:rsid w:val="00B63469"/>
    <w:rsid w:val="00B7049F"/>
    <w:rsid w:val="00B73F81"/>
    <w:rsid w:val="00B85993"/>
    <w:rsid w:val="00B8695C"/>
    <w:rsid w:val="00B90F22"/>
    <w:rsid w:val="00B91BDB"/>
    <w:rsid w:val="00BA08C0"/>
    <w:rsid w:val="00BA181D"/>
    <w:rsid w:val="00BB3A92"/>
    <w:rsid w:val="00BB6304"/>
    <w:rsid w:val="00BC2E60"/>
    <w:rsid w:val="00BD431B"/>
    <w:rsid w:val="00BE0705"/>
    <w:rsid w:val="00BE0C29"/>
    <w:rsid w:val="00C00BD5"/>
    <w:rsid w:val="00C05CFE"/>
    <w:rsid w:val="00C10884"/>
    <w:rsid w:val="00C11434"/>
    <w:rsid w:val="00C1264A"/>
    <w:rsid w:val="00C13264"/>
    <w:rsid w:val="00C31362"/>
    <w:rsid w:val="00C31A00"/>
    <w:rsid w:val="00C34AE7"/>
    <w:rsid w:val="00C35422"/>
    <w:rsid w:val="00C46936"/>
    <w:rsid w:val="00C60240"/>
    <w:rsid w:val="00C7682B"/>
    <w:rsid w:val="00C94BA5"/>
    <w:rsid w:val="00C97C5D"/>
    <w:rsid w:val="00CA1ACB"/>
    <w:rsid w:val="00CB7E33"/>
    <w:rsid w:val="00CC5EEE"/>
    <w:rsid w:val="00CC7EA6"/>
    <w:rsid w:val="00CD0A0E"/>
    <w:rsid w:val="00CF6393"/>
    <w:rsid w:val="00D1481A"/>
    <w:rsid w:val="00D231B3"/>
    <w:rsid w:val="00D26A35"/>
    <w:rsid w:val="00D461A1"/>
    <w:rsid w:val="00D617EB"/>
    <w:rsid w:val="00D743CB"/>
    <w:rsid w:val="00D75557"/>
    <w:rsid w:val="00D7562D"/>
    <w:rsid w:val="00D8120B"/>
    <w:rsid w:val="00D92C52"/>
    <w:rsid w:val="00D9437F"/>
    <w:rsid w:val="00D95571"/>
    <w:rsid w:val="00DA0219"/>
    <w:rsid w:val="00DA6C54"/>
    <w:rsid w:val="00DB26A7"/>
    <w:rsid w:val="00DB3468"/>
    <w:rsid w:val="00DE2067"/>
    <w:rsid w:val="00E10272"/>
    <w:rsid w:val="00E4551E"/>
    <w:rsid w:val="00E46F2A"/>
    <w:rsid w:val="00E51FCE"/>
    <w:rsid w:val="00E572A8"/>
    <w:rsid w:val="00E600E7"/>
    <w:rsid w:val="00E6191A"/>
    <w:rsid w:val="00E61CEF"/>
    <w:rsid w:val="00E76CAD"/>
    <w:rsid w:val="00E774BB"/>
    <w:rsid w:val="00E83E28"/>
    <w:rsid w:val="00E84079"/>
    <w:rsid w:val="00E86863"/>
    <w:rsid w:val="00E90D95"/>
    <w:rsid w:val="00E942B9"/>
    <w:rsid w:val="00E94B5F"/>
    <w:rsid w:val="00EA4C23"/>
    <w:rsid w:val="00EB2286"/>
    <w:rsid w:val="00EB5F17"/>
    <w:rsid w:val="00EC0B42"/>
    <w:rsid w:val="00ED02BD"/>
    <w:rsid w:val="00EE4F19"/>
    <w:rsid w:val="00EF7B11"/>
    <w:rsid w:val="00F13F04"/>
    <w:rsid w:val="00F13FF6"/>
    <w:rsid w:val="00F350BC"/>
    <w:rsid w:val="00F35D36"/>
    <w:rsid w:val="00F41739"/>
    <w:rsid w:val="00F43AAE"/>
    <w:rsid w:val="00F459C8"/>
    <w:rsid w:val="00F46B5C"/>
    <w:rsid w:val="00F50EF0"/>
    <w:rsid w:val="00F52F46"/>
    <w:rsid w:val="00F6048A"/>
    <w:rsid w:val="00F673E8"/>
    <w:rsid w:val="00F70DD0"/>
    <w:rsid w:val="00F82E63"/>
    <w:rsid w:val="00FA11B4"/>
    <w:rsid w:val="00FB2995"/>
    <w:rsid w:val="00FC4737"/>
    <w:rsid w:val="00FD2080"/>
    <w:rsid w:val="00FD7405"/>
    <w:rsid w:val="00FE2D2C"/>
    <w:rsid w:val="00FE5F5A"/>
    <w:rsid w:val="00FF1CC4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CCBE6"/>
  <w15:chartTrackingRefBased/>
  <w15:docId w15:val="{3F7188B2-643E-4C9A-A2E7-A28E2555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E94"/>
    <w:pPr>
      <w:spacing w:before="240" w:after="240"/>
    </w:pPr>
    <w:rPr>
      <w:rFonts w:ascii="Open Sans" w:eastAsiaTheme="minorEastAsia" w:hAnsi="Open Sans"/>
      <w:sz w:val="24"/>
      <w:szCs w:val="22"/>
    </w:rPr>
  </w:style>
  <w:style w:type="paragraph" w:styleId="Ttulo1">
    <w:name w:val="heading 1"/>
    <w:basedOn w:val="Normal"/>
    <w:link w:val="Ttulo1Car"/>
    <w:uiPriority w:val="2"/>
    <w:qFormat/>
    <w:rsid w:val="00033AE6"/>
    <w:pPr>
      <w:keepNext/>
      <w:outlineLvl w:val="0"/>
    </w:pPr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3D6FD2"/>
    <w:pPr>
      <w:keepNext/>
      <w:spacing w:line="240" w:lineRule="auto"/>
      <w:outlineLvl w:val="1"/>
    </w:pPr>
    <w:rPr>
      <w:rFonts w:eastAsia="Times New Roman" w:cs="Times New Roman"/>
      <w:b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</w:rPr>
  </w:style>
  <w:style w:type="paragraph" w:styleId="Ttulo4">
    <w:name w:val="heading 4"/>
    <w:basedOn w:val="Normal"/>
    <w:link w:val="Ttulo4Car"/>
    <w:uiPriority w:val="2"/>
    <w:unhideWhenUsed/>
    <w:qFormat/>
    <w:rsid w:val="00FB2995"/>
    <w:pPr>
      <w:keepNext/>
      <w:keepLines/>
      <w:spacing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36"/>
    </w:rPr>
  </w:style>
  <w:style w:type="paragraph" w:styleId="Ttulo5">
    <w:name w:val="heading 5"/>
    <w:basedOn w:val="Normal"/>
    <w:next w:val="Normal"/>
    <w:link w:val="Ttulo5Car"/>
    <w:uiPriority w:val="2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Ttulo6">
    <w:name w:val="heading 6"/>
    <w:basedOn w:val="Normal"/>
    <w:next w:val="Normal"/>
    <w:link w:val="Ttulo6Car"/>
    <w:uiPriority w:val="2"/>
    <w:unhideWhenUsed/>
    <w:qFormat/>
    <w:rsid w:val="00FF1CC4"/>
    <w:pPr>
      <w:keepNext/>
      <w:keepLines/>
      <w:spacing w:before="40"/>
      <w:outlineLvl w:val="5"/>
    </w:pPr>
    <w:rPr>
      <w:rFonts w:eastAsiaTheme="majorEastAsia" w:cstheme="majorBidi"/>
      <w:b/>
      <w:color w:val="51031E" w:themeColor="accent1" w:themeShade="7F"/>
      <w:sz w:val="28"/>
    </w:rPr>
  </w:style>
  <w:style w:type="paragraph" w:styleId="Ttulo7">
    <w:name w:val="heading 7"/>
    <w:basedOn w:val="Normal"/>
    <w:next w:val="Normal"/>
    <w:link w:val="Ttulo7Car"/>
    <w:uiPriority w:val="2"/>
    <w:unhideWhenUsed/>
    <w:qFormat/>
    <w:rsid w:val="009708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51031E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unhideWhenUsed/>
    <w:qFormat/>
    <w:rsid w:val="00C1264A"/>
    <w:pPr>
      <w:keepNext/>
      <w:keepLines/>
      <w:spacing w:before="40"/>
      <w:outlineLvl w:val="7"/>
    </w:pPr>
    <w:rPr>
      <w:rFonts w:eastAsiaTheme="majorEastAsia" w:cstheme="majorBidi"/>
      <w:b/>
      <w:color w:val="373A3C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033AE6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B25098"/>
    <w:pPr>
      <w:spacing w:line="240" w:lineRule="auto"/>
      <w:contextualSpacing/>
    </w:pPr>
    <w:rPr>
      <w:rFonts w:eastAsia="Times New Roman" w:cs="Times New Roman"/>
      <w:b/>
      <w:caps/>
      <w:color w:val="FFFFFF" w:themeColor="background1"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B25098"/>
    <w:rPr>
      <w:rFonts w:ascii="Open Sans" w:eastAsia="Times New Roman" w:hAnsi="Open Sans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033AE6"/>
    <w:pPr>
      <w:contextualSpacing/>
    </w:pPr>
    <w:rPr>
      <w:rFonts w:eastAsia="Times New Roman" w:cs="Times New Roman"/>
      <w:b/>
      <w:color w:val="FFFFFF" w:themeColor="background1"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033AE6"/>
    <w:rPr>
      <w:rFonts w:ascii="Arial" w:eastAsia="Times New Roman" w:hAnsi="Arial" w:cs="Times New Roman"/>
      <w:b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3D6FD2"/>
    <w:rPr>
      <w:rFonts w:ascii="Open Sans" w:eastAsia="Times New Roman" w:hAnsi="Open Sans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FB2995"/>
    <w:rPr>
      <w:rFonts w:ascii="Open Sans" w:eastAsia="Times New Roman" w:hAnsi="Open Sans" w:cs="Times New Roman"/>
      <w:b/>
      <w:caps/>
      <w:color w:val="161718" w:themeColor="text1"/>
      <w:spacing w:val="20"/>
      <w:kern w:val="28"/>
      <w:sz w:val="36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8B6F3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D200E"/>
    <w:pPr>
      <w:keepLines/>
      <w:spacing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3E73"/>
    <w:pPr>
      <w:tabs>
        <w:tab w:val="right" w:leader="dot" w:pos="9592"/>
      </w:tabs>
      <w:spacing w:before="0" w:after="0"/>
    </w:pPr>
    <w:rPr>
      <w:noProof/>
      <w:color w:val="A4063E" w:themeColor="accent1"/>
      <w:sz w:val="32"/>
      <w:lang w:bidi="es-ES"/>
    </w:rPr>
  </w:style>
  <w:style w:type="paragraph" w:styleId="TDC2">
    <w:name w:val="toc 2"/>
    <w:basedOn w:val="Normal"/>
    <w:next w:val="Normal"/>
    <w:autoRedefine/>
    <w:uiPriority w:val="39"/>
    <w:unhideWhenUsed/>
    <w:rsid w:val="00335869"/>
    <w:pPr>
      <w:tabs>
        <w:tab w:val="right" w:leader="dot" w:pos="9592"/>
      </w:tabs>
      <w:spacing w:after="100"/>
      <w:ind w:left="280"/>
    </w:pPr>
    <w:rPr>
      <w:b/>
      <w:noProof/>
      <w:color w:val="A4063E" w:themeColor="accent1"/>
      <w:sz w:val="28"/>
    </w:rPr>
  </w:style>
  <w:style w:type="character" w:styleId="Hipervnculo">
    <w:name w:val="Hyperlink"/>
    <w:basedOn w:val="Fuentedeprrafopredeter"/>
    <w:uiPriority w:val="99"/>
    <w:unhideWhenUsed/>
    <w:rsid w:val="003D200E"/>
    <w:rPr>
      <w:color w:val="93C842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2"/>
    <w:rsid w:val="00FF1CC4"/>
    <w:rPr>
      <w:rFonts w:ascii="Open Sans" w:eastAsiaTheme="majorEastAsia" w:hAnsi="Open Sans" w:cstheme="majorBidi"/>
      <w:b/>
      <w:color w:val="51031E" w:themeColor="accent1" w:themeShade="7F"/>
      <w:sz w:val="28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BA08C0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2"/>
    <w:rsid w:val="009708D5"/>
    <w:rPr>
      <w:rFonts w:asciiTheme="majorHAnsi" w:eastAsiaTheme="majorEastAsia" w:hAnsiTheme="majorHAnsi" w:cstheme="majorBidi"/>
      <w:iCs/>
      <w:color w:val="51031E" w:themeColor="accent1" w:themeShade="7F"/>
      <w:sz w:val="24"/>
      <w:szCs w:val="22"/>
    </w:rPr>
  </w:style>
  <w:style w:type="character" w:customStyle="1" w:styleId="Ttulo8Car">
    <w:name w:val="Título 8 Car"/>
    <w:basedOn w:val="Fuentedeprrafopredeter"/>
    <w:link w:val="Ttulo8"/>
    <w:uiPriority w:val="2"/>
    <w:rsid w:val="00C1264A"/>
    <w:rPr>
      <w:rFonts w:ascii="Open Sans" w:eastAsiaTheme="majorEastAsia" w:hAnsi="Open Sans" w:cstheme="majorBidi"/>
      <w:b/>
      <w:color w:val="373A3C" w:themeColor="text1" w:themeTint="D8"/>
      <w:sz w:val="24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C34AE7"/>
    <w:pPr>
      <w:spacing w:after="100"/>
      <w:ind w:left="720"/>
    </w:pPr>
    <w:rPr>
      <w:b/>
      <w:sz w:val="28"/>
    </w:rPr>
  </w:style>
  <w:style w:type="paragraph" w:styleId="TDC6">
    <w:name w:val="toc 6"/>
    <w:basedOn w:val="Normal"/>
    <w:next w:val="Normal"/>
    <w:autoRedefine/>
    <w:uiPriority w:val="39"/>
    <w:unhideWhenUsed/>
    <w:rsid w:val="00C34AE7"/>
    <w:pPr>
      <w:spacing w:after="100"/>
      <w:ind w:left="1200"/>
    </w:pPr>
    <w:rPr>
      <w:b/>
    </w:rPr>
  </w:style>
  <w:style w:type="paragraph" w:customStyle="1" w:styleId="DecimalAligned">
    <w:name w:val="Decimal Aligned"/>
    <w:basedOn w:val="Normal"/>
    <w:uiPriority w:val="40"/>
    <w:qFormat/>
    <w:rsid w:val="003546DD"/>
    <w:pPr>
      <w:tabs>
        <w:tab w:val="decimal" w:pos="360"/>
      </w:tabs>
      <w:spacing w:before="0" w:after="200"/>
    </w:pPr>
    <w:rPr>
      <w:rFonts w:asciiTheme="minorHAnsi" w:hAnsiTheme="minorHAnsi" w:cs="Times New Roman"/>
      <w:sz w:val="22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546DD"/>
    <w:pPr>
      <w:spacing w:before="0" w:after="0" w:line="240" w:lineRule="auto"/>
    </w:pPr>
    <w:rPr>
      <w:rFonts w:asciiTheme="minorHAnsi" w:hAnsiTheme="minorHAnsi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546DD"/>
    <w:rPr>
      <w:rFonts w:eastAsiaTheme="minorEastAsia" w:cs="Times New Roman"/>
      <w:sz w:val="20"/>
      <w:szCs w:val="20"/>
      <w:lang w:eastAsia="es-ES"/>
    </w:rPr>
  </w:style>
  <w:style w:type="character" w:styleId="nfasissutil">
    <w:name w:val="Subtle Emphasis"/>
    <w:basedOn w:val="Fuentedeprrafopredeter"/>
    <w:uiPriority w:val="19"/>
    <w:qFormat/>
    <w:rsid w:val="003546DD"/>
    <w:rPr>
      <w:i/>
      <w:iCs/>
    </w:rPr>
  </w:style>
  <w:style w:type="table" w:styleId="Sombreadoclaro-nfasis1">
    <w:name w:val="Light Shading Accent 1"/>
    <w:basedOn w:val="Tablanormal"/>
    <w:uiPriority w:val="60"/>
    <w:rsid w:val="003546DD"/>
    <w:pPr>
      <w:spacing w:after="0" w:line="240" w:lineRule="auto"/>
    </w:pPr>
    <w:rPr>
      <w:rFonts w:eastAsiaTheme="minorEastAsia"/>
      <w:color w:val="7A042E" w:themeColor="accent1" w:themeShade="BF"/>
      <w:sz w:val="22"/>
      <w:szCs w:val="22"/>
      <w:lang w:eastAsia="es-ES"/>
    </w:rPr>
    <w:tblPr>
      <w:tblStyleRowBandSize w:val="1"/>
      <w:tblStyleColBandSize w:val="1"/>
      <w:tblBorders>
        <w:top w:val="single" w:sz="8" w:space="0" w:color="A4063E" w:themeColor="accent1"/>
        <w:bottom w:val="single" w:sz="8" w:space="0" w:color="A4063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063E" w:themeColor="accent1"/>
          <w:left w:val="nil"/>
          <w:bottom w:val="single" w:sz="8" w:space="0" w:color="A4063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063E" w:themeColor="accent1"/>
          <w:left w:val="nil"/>
          <w:bottom w:val="single" w:sz="8" w:space="0" w:color="A4063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AD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ADC9" w:themeFill="accent1" w:themeFillTint="3F"/>
      </w:tcPr>
    </w:tblStylePr>
  </w:style>
  <w:style w:type="table" w:styleId="Tablaconcuadrcula">
    <w:name w:val="Table Grid"/>
    <w:basedOn w:val="Tablanormal"/>
    <w:uiPriority w:val="39"/>
    <w:rsid w:val="0035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512D6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0512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0512D6"/>
    <w:pPr>
      <w:spacing w:after="0" w:line="240" w:lineRule="auto"/>
    </w:pPr>
    <w:tblPr>
      <w:tblStyleRowBandSize w:val="1"/>
      <w:tblStyleColBandSize w:val="1"/>
      <w:tblBorders>
        <w:top w:val="single" w:sz="4" w:space="0" w:color="6E7378" w:themeColor="text1" w:themeTint="99"/>
        <w:left w:val="single" w:sz="4" w:space="0" w:color="6E7378" w:themeColor="text1" w:themeTint="99"/>
        <w:bottom w:val="single" w:sz="4" w:space="0" w:color="6E7378" w:themeColor="text1" w:themeTint="99"/>
        <w:right w:val="single" w:sz="4" w:space="0" w:color="6E7378" w:themeColor="text1" w:themeTint="99"/>
        <w:insideH w:val="single" w:sz="4" w:space="0" w:color="6E7378" w:themeColor="text1" w:themeTint="99"/>
        <w:insideV w:val="single" w:sz="4" w:space="0" w:color="6E737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1718" w:themeColor="text1"/>
          <w:left w:val="single" w:sz="4" w:space="0" w:color="161718" w:themeColor="text1"/>
          <w:bottom w:val="single" w:sz="4" w:space="0" w:color="161718" w:themeColor="text1"/>
          <w:right w:val="single" w:sz="4" w:space="0" w:color="161718" w:themeColor="text1"/>
          <w:insideH w:val="nil"/>
          <w:insideV w:val="nil"/>
        </w:tcBorders>
        <w:shd w:val="clear" w:color="auto" w:fill="161718" w:themeFill="text1"/>
      </w:tcPr>
    </w:tblStylePr>
    <w:tblStylePr w:type="lastRow">
      <w:rPr>
        <w:b/>
        <w:bCs/>
      </w:rPr>
      <w:tblPr/>
      <w:tcPr>
        <w:tcBorders>
          <w:top w:val="double" w:sz="4" w:space="0" w:color="1617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0D2" w:themeFill="text1" w:themeFillTint="33"/>
      </w:tcPr>
    </w:tblStylePr>
    <w:tblStylePr w:type="band1Horz">
      <w:tblPr/>
      <w:tcPr>
        <w:shd w:val="clear" w:color="auto" w:fill="CED0D2" w:themeFill="text1" w:themeFillTint="33"/>
      </w:tcPr>
    </w:tblStylePr>
  </w:style>
  <w:style w:type="paragraph" w:styleId="TDC8">
    <w:name w:val="toc 8"/>
    <w:basedOn w:val="Normal"/>
    <w:next w:val="Normal"/>
    <w:autoRedefine/>
    <w:uiPriority w:val="39"/>
    <w:unhideWhenUsed/>
    <w:rsid w:val="00C34AE7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bet\Documents\2DAW\PROYECTO\DOCUMENTATION\SOFTTEK\plantilla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56C28-6E9C-420B-AE5E-BB7A342C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35</TotalTime>
  <Pages>9</Pages>
  <Words>1130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Objetivo</dc:subject>
  <dc:creator>alberto moleiro sanchez</dc:creator>
  <cp:keywords/>
  <dc:description/>
  <cp:lastModifiedBy>alberto moleiro sanchez</cp:lastModifiedBy>
  <cp:revision>1</cp:revision>
  <cp:lastPrinted>2023-02-17T12:00:00Z</cp:lastPrinted>
  <dcterms:created xsi:type="dcterms:W3CDTF">2023-05-02T09:11:00Z</dcterms:created>
  <dcterms:modified xsi:type="dcterms:W3CDTF">2023-05-02T09:47:00Z</dcterms:modified>
</cp:coreProperties>
</file>